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D4FE84" w14:textId="77777777" w:rsidR="00EB2796" w:rsidRPr="00783306" w:rsidRDefault="00EC1657" w:rsidP="00783306">
      <w:pPr>
        <w:pStyle w:val="Title"/>
      </w:pPr>
      <w:r>
        <w:t>Central Broker Demo</w:t>
      </w:r>
    </w:p>
    <w:p w14:paraId="5F34E5C4" w14:textId="77777777" w:rsidR="00AE5EFA" w:rsidRPr="00E67409" w:rsidRDefault="00EC1657" w:rsidP="00EA0DE1">
      <w:pPr>
        <w:pStyle w:val="BodyText"/>
        <w:rPr>
          <w:lang w:val="en-GB"/>
        </w:rPr>
        <w:sectPr w:rsidR="00AE5EFA" w:rsidRPr="00E67409" w:rsidSect="006368D6">
          <w:headerReference w:type="default" r:id="rId11"/>
          <w:footerReference w:type="default" r:id="rId12"/>
          <w:headerReference w:type="first" r:id="rId13"/>
          <w:footerReference w:type="first" r:id="rId14"/>
          <w:pgSz w:w="12240" w:h="15840" w:code="1"/>
          <w:pgMar w:top="2520" w:right="1138" w:bottom="2707" w:left="3960" w:header="706" w:footer="352" w:gutter="0"/>
          <w:cols w:space="510"/>
          <w:titlePg/>
          <w:docGrid w:linePitch="360"/>
        </w:sectPr>
      </w:pPr>
      <w:r>
        <w:t>User Experience Walkthrough and Storyboard</w:t>
      </w:r>
      <w:r w:rsidR="00450F9A">
        <w:t xml:space="preserve"> to illustrate how the central broker demo works and the expected user journey.</w:t>
      </w:r>
    </w:p>
    <w:p w14:paraId="0B5F8BEA" w14:textId="77777777" w:rsidR="00140C1D" w:rsidRPr="00783306" w:rsidRDefault="00140C1D" w:rsidP="00783306">
      <w:pPr>
        <w:rPr>
          <w:b/>
          <w:color w:val="00C895"/>
          <w:sz w:val="40"/>
        </w:rPr>
      </w:pPr>
      <w:bookmarkStart w:id="0" w:name="_Toc317671447"/>
      <w:bookmarkStart w:id="1" w:name="_Toc265484823"/>
      <w:bookmarkStart w:id="2" w:name="_Toc265487049"/>
      <w:r w:rsidRPr="00783306">
        <w:rPr>
          <w:b/>
          <w:color w:val="00C895"/>
          <w:sz w:val="40"/>
        </w:rPr>
        <w:lastRenderedPageBreak/>
        <w:t>Table of Contents</w:t>
      </w:r>
    </w:p>
    <w:p w14:paraId="6B873F36" w14:textId="77777777" w:rsidR="00EA0DE1" w:rsidRDefault="00783306">
      <w:pPr>
        <w:pStyle w:val="TOC1"/>
        <w:rPr>
          <w:rFonts w:asciiTheme="minorHAnsi" w:eastAsiaTheme="minorEastAsia" w:hAnsiTheme="minorHAnsi" w:cstheme="minorBidi"/>
          <w:b w:val="0"/>
          <w:sz w:val="24"/>
          <w:szCs w:val="24"/>
          <w:lang w:val="en-SG"/>
        </w:rPr>
      </w:pPr>
      <w:r>
        <w:rPr>
          <w:rFonts w:ascii="Arial" w:hAnsi="Arial"/>
        </w:rPr>
        <w:fldChar w:fldCharType="begin"/>
      </w:r>
      <w:r>
        <w:rPr>
          <w:rFonts w:ascii="Arial" w:hAnsi="Arial"/>
        </w:rPr>
        <w:instrText xml:space="preserve"> TOC \o "1-4" \u </w:instrText>
      </w:r>
      <w:r>
        <w:rPr>
          <w:rFonts w:ascii="Arial" w:hAnsi="Arial"/>
        </w:rPr>
        <w:fldChar w:fldCharType="separate"/>
      </w:r>
      <w:r w:rsidR="00EA0DE1">
        <w:t>Introduction</w:t>
      </w:r>
      <w:r w:rsidR="00EA0DE1">
        <w:tab/>
      </w:r>
      <w:r w:rsidR="00EA0DE1">
        <w:fldChar w:fldCharType="begin"/>
      </w:r>
      <w:r w:rsidR="00EA0DE1">
        <w:instrText xml:space="preserve"> PAGEREF _Toc13658790 \h </w:instrText>
      </w:r>
      <w:r w:rsidR="00EA0DE1">
        <w:fldChar w:fldCharType="separate"/>
      </w:r>
      <w:r w:rsidR="00EA0DE1">
        <w:t>3</w:t>
      </w:r>
      <w:r w:rsidR="00EA0DE1">
        <w:fldChar w:fldCharType="end"/>
      </w:r>
    </w:p>
    <w:p w14:paraId="3E90E517" w14:textId="77777777" w:rsidR="00EA0DE1" w:rsidRDefault="00EA0DE1">
      <w:pPr>
        <w:pStyle w:val="TOC2"/>
        <w:rPr>
          <w:rFonts w:asciiTheme="minorHAnsi" w:eastAsiaTheme="minorEastAsia" w:hAnsiTheme="minorHAnsi" w:cstheme="minorBidi"/>
          <w:sz w:val="24"/>
          <w:szCs w:val="24"/>
          <w:lang w:val="en-SG"/>
        </w:rPr>
      </w:pPr>
      <w:r>
        <w:t>Solace Broker Set-Up</w:t>
      </w:r>
      <w:r>
        <w:tab/>
      </w:r>
      <w:r>
        <w:fldChar w:fldCharType="begin"/>
      </w:r>
      <w:r>
        <w:instrText xml:space="preserve"> PAGEREF _Toc13658791 \h </w:instrText>
      </w:r>
      <w:r>
        <w:fldChar w:fldCharType="separate"/>
      </w:r>
      <w:r>
        <w:t>3</w:t>
      </w:r>
      <w:r>
        <w:fldChar w:fldCharType="end"/>
      </w:r>
    </w:p>
    <w:p w14:paraId="57B1818A" w14:textId="77777777" w:rsidR="00EA0DE1" w:rsidRDefault="00EA0DE1">
      <w:pPr>
        <w:pStyle w:val="TOC2"/>
        <w:rPr>
          <w:rFonts w:asciiTheme="minorHAnsi" w:eastAsiaTheme="minorEastAsia" w:hAnsiTheme="minorHAnsi" w:cstheme="minorBidi"/>
          <w:sz w:val="24"/>
          <w:szCs w:val="24"/>
          <w:lang w:val="en-SG"/>
        </w:rPr>
      </w:pPr>
      <w:r>
        <w:t>Site Flow</w:t>
      </w:r>
      <w:r>
        <w:tab/>
      </w:r>
      <w:r>
        <w:fldChar w:fldCharType="begin"/>
      </w:r>
      <w:r>
        <w:instrText xml:space="preserve"> PAGEREF _Toc13658792 \h </w:instrText>
      </w:r>
      <w:r>
        <w:fldChar w:fldCharType="separate"/>
      </w:r>
      <w:r>
        <w:t>3</w:t>
      </w:r>
      <w:r>
        <w:fldChar w:fldCharType="end"/>
      </w:r>
    </w:p>
    <w:p w14:paraId="4FC37156" w14:textId="77777777" w:rsidR="00EA0DE1" w:rsidRDefault="00EA0DE1">
      <w:pPr>
        <w:pStyle w:val="TOC1"/>
        <w:rPr>
          <w:rFonts w:asciiTheme="minorHAnsi" w:eastAsiaTheme="minorEastAsia" w:hAnsiTheme="minorHAnsi" w:cstheme="minorBidi"/>
          <w:b w:val="0"/>
          <w:sz w:val="24"/>
          <w:szCs w:val="24"/>
          <w:lang w:val="en-SG"/>
        </w:rPr>
      </w:pPr>
      <w:r>
        <w:t>User Interface Walkthrough</w:t>
      </w:r>
      <w:r>
        <w:tab/>
      </w:r>
      <w:r>
        <w:fldChar w:fldCharType="begin"/>
      </w:r>
      <w:r>
        <w:instrText xml:space="preserve"> PAGEREF _Toc13658793 \h </w:instrText>
      </w:r>
      <w:r>
        <w:fldChar w:fldCharType="separate"/>
      </w:r>
      <w:r>
        <w:t>4</w:t>
      </w:r>
      <w:r>
        <w:fldChar w:fldCharType="end"/>
      </w:r>
    </w:p>
    <w:p w14:paraId="17DFC0CB" w14:textId="77777777" w:rsidR="00EA0DE1" w:rsidRDefault="00EA0DE1">
      <w:pPr>
        <w:pStyle w:val="TOC2"/>
        <w:rPr>
          <w:rFonts w:asciiTheme="minorHAnsi" w:eastAsiaTheme="minorEastAsia" w:hAnsiTheme="minorHAnsi" w:cstheme="minorBidi"/>
          <w:sz w:val="24"/>
          <w:szCs w:val="24"/>
          <w:lang w:val="en-SG"/>
        </w:rPr>
      </w:pPr>
      <w:r>
        <w:t>Agency User</w:t>
      </w:r>
      <w:r>
        <w:tab/>
      </w:r>
      <w:r>
        <w:fldChar w:fldCharType="begin"/>
      </w:r>
      <w:r>
        <w:instrText xml:space="preserve"> PAGEREF _Toc13658794 \h </w:instrText>
      </w:r>
      <w:r>
        <w:fldChar w:fldCharType="separate"/>
      </w:r>
      <w:r>
        <w:t>4</w:t>
      </w:r>
      <w:r>
        <w:fldChar w:fldCharType="end"/>
      </w:r>
    </w:p>
    <w:p w14:paraId="7DF3E955" w14:textId="77777777" w:rsidR="00EA0DE1" w:rsidRDefault="00EA0DE1">
      <w:pPr>
        <w:pStyle w:val="TOC3"/>
        <w:rPr>
          <w:rFonts w:asciiTheme="minorHAnsi" w:eastAsiaTheme="minorEastAsia" w:hAnsiTheme="minorHAnsi" w:cstheme="minorBidi"/>
          <w:noProof/>
          <w:sz w:val="24"/>
          <w:szCs w:val="24"/>
          <w:lang w:val="en-SG"/>
        </w:rPr>
      </w:pPr>
      <w:r>
        <w:rPr>
          <w:noProof/>
        </w:rPr>
        <w:t>Login Page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_Toc13658795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14B6DEC" w14:textId="77777777" w:rsidR="00EA0DE1" w:rsidRDefault="00EA0DE1">
      <w:pPr>
        <w:pStyle w:val="TOC3"/>
        <w:rPr>
          <w:rFonts w:asciiTheme="minorHAnsi" w:eastAsiaTheme="minorEastAsia" w:hAnsiTheme="minorHAnsi" w:cstheme="minorBidi"/>
          <w:noProof/>
          <w:sz w:val="24"/>
          <w:szCs w:val="24"/>
          <w:lang w:val="en-SG"/>
        </w:rPr>
      </w:pPr>
      <w:r>
        <w:rPr>
          <w:noProof/>
        </w:rPr>
        <w:t>Home Page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_Toc13658796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5C4BCF2" w14:textId="77777777" w:rsidR="00EA0DE1" w:rsidRDefault="00EA0DE1">
      <w:pPr>
        <w:pStyle w:val="TOC3"/>
        <w:rPr>
          <w:rFonts w:asciiTheme="minorHAnsi" w:eastAsiaTheme="minorEastAsia" w:hAnsiTheme="minorHAnsi" w:cstheme="minorBidi"/>
          <w:noProof/>
          <w:sz w:val="24"/>
          <w:szCs w:val="24"/>
          <w:lang w:val="en-SG"/>
        </w:rPr>
      </w:pPr>
      <w:r>
        <w:rPr>
          <w:noProof/>
        </w:rPr>
        <w:t>Published Topics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_Toc13658797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37914AF5" w14:textId="77777777" w:rsidR="00EA0DE1" w:rsidRDefault="00EA0DE1">
      <w:pPr>
        <w:pStyle w:val="TOC3"/>
        <w:rPr>
          <w:rFonts w:asciiTheme="minorHAnsi" w:eastAsiaTheme="minorEastAsia" w:hAnsiTheme="minorHAnsi" w:cstheme="minorBidi"/>
          <w:noProof/>
          <w:sz w:val="24"/>
          <w:szCs w:val="24"/>
          <w:lang w:val="en-SG"/>
        </w:rPr>
      </w:pPr>
      <w:r>
        <w:rPr>
          <w:noProof/>
        </w:rPr>
        <w:t>Topics Available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_Toc13658798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BF577F0" w14:textId="77777777" w:rsidR="00EA0DE1" w:rsidRDefault="00EA0DE1">
      <w:pPr>
        <w:pStyle w:val="TOC3"/>
        <w:rPr>
          <w:rFonts w:asciiTheme="minorHAnsi" w:eastAsiaTheme="minorEastAsia" w:hAnsiTheme="minorHAnsi" w:cstheme="minorBidi"/>
          <w:noProof/>
          <w:sz w:val="24"/>
          <w:szCs w:val="24"/>
          <w:lang w:val="en-SG"/>
        </w:rPr>
      </w:pPr>
      <w:r>
        <w:rPr>
          <w:noProof/>
        </w:rPr>
        <w:t>Current Message Statistics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_Toc13658799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3071158" w14:textId="77777777" w:rsidR="00EA0DE1" w:rsidRDefault="00EA0DE1">
      <w:pPr>
        <w:pStyle w:val="TOC3"/>
        <w:rPr>
          <w:rFonts w:asciiTheme="minorHAnsi" w:eastAsiaTheme="minorEastAsia" w:hAnsiTheme="minorHAnsi" w:cstheme="minorBidi"/>
          <w:noProof/>
          <w:sz w:val="24"/>
          <w:szCs w:val="24"/>
          <w:lang w:val="en-SG"/>
        </w:rPr>
      </w:pPr>
      <w:r>
        <w:rPr>
          <w:noProof/>
        </w:rPr>
        <w:t>Register a Topic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_Toc13658800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1315108" w14:textId="77777777" w:rsidR="00EA0DE1" w:rsidRDefault="00EA0DE1">
      <w:pPr>
        <w:pStyle w:val="TOC3"/>
        <w:rPr>
          <w:rFonts w:asciiTheme="minorHAnsi" w:eastAsiaTheme="minorEastAsia" w:hAnsiTheme="minorHAnsi" w:cstheme="minorBidi"/>
          <w:noProof/>
          <w:sz w:val="24"/>
          <w:szCs w:val="24"/>
          <w:lang w:val="en-SG"/>
        </w:rPr>
      </w:pPr>
      <w:r>
        <w:rPr>
          <w:noProof/>
        </w:rPr>
        <w:t>Analytics and Mapping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_Toc13658801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0BFE87AF" w14:textId="77777777" w:rsidR="00EA0DE1" w:rsidRDefault="00EA0DE1">
      <w:pPr>
        <w:pStyle w:val="TOC2"/>
        <w:rPr>
          <w:rFonts w:asciiTheme="minorHAnsi" w:eastAsiaTheme="minorEastAsia" w:hAnsiTheme="minorHAnsi" w:cstheme="minorBidi"/>
          <w:sz w:val="24"/>
          <w:szCs w:val="24"/>
          <w:lang w:val="en-SG"/>
        </w:rPr>
      </w:pPr>
      <w:r>
        <w:t>Central Broker Administrative User</w:t>
      </w:r>
      <w:r>
        <w:tab/>
      </w:r>
      <w:r>
        <w:fldChar w:fldCharType="begin"/>
      </w:r>
      <w:r>
        <w:instrText xml:space="preserve"> PAGEREF _Toc13658802 \h </w:instrText>
      </w:r>
      <w:r>
        <w:fldChar w:fldCharType="separate"/>
      </w:r>
      <w:r>
        <w:t>6</w:t>
      </w:r>
      <w:r>
        <w:fldChar w:fldCharType="end"/>
      </w:r>
    </w:p>
    <w:p w14:paraId="3EA80E14" w14:textId="77777777" w:rsidR="00EA0DE1" w:rsidRDefault="00EA0DE1">
      <w:pPr>
        <w:pStyle w:val="TOC3"/>
        <w:rPr>
          <w:rFonts w:asciiTheme="minorHAnsi" w:eastAsiaTheme="minorEastAsia" w:hAnsiTheme="minorHAnsi" w:cstheme="minorBidi"/>
          <w:noProof/>
          <w:sz w:val="24"/>
          <w:szCs w:val="24"/>
          <w:lang w:val="en-SG"/>
        </w:rPr>
      </w:pPr>
      <w:r>
        <w:rPr>
          <w:noProof/>
        </w:rPr>
        <w:t>Analytics and Mapping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_Toc13658803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5030F65F" w14:textId="77777777" w:rsidR="00140C1D" w:rsidRPr="00140C1D" w:rsidRDefault="00783306" w:rsidP="00EA0DE1">
      <w:pPr>
        <w:pStyle w:val="BodyText"/>
        <w:rPr>
          <w:rFonts w:ascii="Arial Bold" w:hAnsi="Arial Bold" w:cs="Arial"/>
          <w:b/>
          <w:bCs/>
          <w:color w:val="0D3692"/>
          <w:kern w:val="32"/>
          <w:sz w:val="36"/>
          <w:szCs w:val="32"/>
        </w:rPr>
      </w:pPr>
      <w:r>
        <w:rPr>
          <w:noProof/>
          <w:lang w:val="en-GB" w:eastAsia="en-US"/>
        </w:rPr>
        <w:fldChar w:fldCharType="end"/>
      </w:r>
      <w:r w:rsidR="00140C1D">
        <w:br w:type="page"/>
      </w:r>
    </w:p>
    <w:p w14:paraId="016883F1" w14:textId="77777777" w:rsidR="009F77FE" w:rsidRPr="00783306" w:rsidRDefault="00E67409" w:rsidP="00783306">
      <w:pPr>
        <w:pStyle w:val="Heading1"/>
      </w:pPr>
      <w:bookmarkStart w:id="3" w:name="_Toc13658790"/>
      <w:bookmarkEnd w:id="0"/>
      <w:r>
        <w:lastRenderedPageBreak/>
        <w:t>Introduction</w:t>
      </w:r>
      <w:bookmarkEnd w:id="3"/>
    </w:p>
    <w:p w14:paraId="219A5778" w14:textId="77777777" w:rsidR="00E67409" w:rsidRDefault="00A50E0C" w:rsidP="00A50E0C">
      <w:pPr>
        <w:spacing w:after="0" w:line="240" w:lineRule="auto"/>
        <w:rPr>
          <w:rFonts w:asciiTheme="majorHAnsi" w:hAnsiTheme="majorHAnsi" w:cstheme="majorHAnsi"/>
          <w:color w:val="000000"/>
          <w:lang w:val="en-CA" w:eastAsia="en-GB"/>
        </w:rPr>
      </w:pPr>
      <w:r w:rsidRPr="00A50E0C">
        <w:rPr>
          <w:rFonts w:asciiTheme="majorHAnsi" w:hAnsiTheme="majorHAnsi" w:cstheme="majorHAnsi"/>
          <w:color w:val="000000"/>
          <w:lang w:val="en-CA" w:eastAsia="en-GB"/>
        </w:rPr>
        <w:t xml:space="preserve">The central broker assists in the smooth transfer of data between multiple different agencies. It is a solace events broker that can be utilised to create bridges with </w:t>
      </w:r>
      <w:r>
        <w:rPr>
          <w:rFonts w:asciiTheme="majorHAnsi" w:hAnsiTheme="majorHAnsi" w:cstheme="majorHAnsi"/>
          <w:color w:val="000000"/>
          <w:lang w:val="en-CA" w:eastAsia="en-GB"/>
        </w:rPr>
        <w:t xml:space="preserve">other </w:t>
      </w:r>
      <w:r w:rsidRPr="00A50E0C">
        <w:rPr>
          <w:rFonts w:asciiTheme="majorHAnsi" w:hAnsiTheme="majorHAnsi" w:cstheme="majorHAnsi"/>
          <w:color w:val="000000"/>
          <w:lang w:val="en-CA" w:eastAsia="en-GB"/>
        </w:rPr>
        <w:t xml:space="preserve">solace brokers of other agencies, and through the use of Client and ACL profiles, different agencies can </w:t>
      </w:r>
      <w:r>
        <w:rPr>
          <w:rFonts w:asciiTheme="majorHAnsi" w:hAnsiTheme="majorHAnsi" w:cstheme="majorHAnsi"/>
          <w:color w:val="000000"/>
          <w:lang w:val="en-CA" w:eastAsia="en-GB"/>
        </w:rPr>
        <w:t xml:space="preserve">then </w:t>
      </w:r>
      <w:r w:rsidRPr="00A50E0C">
        <w:rPr>
          <w:rFonts w:asciiTheme="majorHAnsi" w:hAnsiTheme="majorHAnsi" w:cstheme="majorHAnsi"/>
          <w:color w:val="000000"/>
          <w:lang w:val="en-CA" w:eastAsia="en-GB"/>
        </w:rPr>
        <w:t>exchange and share data in a secure</w:t>
      </w:r>
      <w:r>
        <w:rPr>
          <w:rFonts w:asciiTheme="majorHAnsi" w:hAnsiTheme="majorHAnsi" w:cstheme="majorHAnsi"/>
          <w:color w:val="000000"/>
          <w:lang w:val="en-CA" w:eastAsia="en-GB"/>
        </w:rPr>
        <w:t>, central</w:t>
      </w:r>
      <w:r w:rsidRPr="00A50E0C">
        <w:rPr>
          <w:rFonts w:asciiTheme="majorHAnsi" w:hAnsiTheme="majorHAnsi" w:cstheme="majorHAnsi"/>
          <w:color w:val="000000"/>
          <w:lang w:val="en-CA" w:eastAsia="en-GB"/>
        </w:rPr>
        <w:t xml:space="preserve"> and easy manner.</w:t>
      </w:r>
    </w:p>
    <w:p w14:paraId="391A62CC" w14:textId="77777777" w:rsidR="00EB41C8" w:rsidRPr="00EB41C8" w:rsidRDefault="00EB41C8" w:rsidP="00EB41C8">
      <w:pPr>
        <w:pStyle w:val="Heading2"/>
      </w:pPr>
      <w:bookmarkStart w:id="4" w:name="_Toc13658791"/>
      <w:r>
        <w:t>Solace Broker Set-Up</w:t>
      </w:r>
      <w:bookmarkEnd w:id="4"/>
    </w:p>
    <w:p w14:paraId="444D0709" w14:textId="77777777" w:rsidR="00EB41C8" w:rsidRPr="00A50E0C" w:rsidRDefault="00EB41C8" w:rsidP="00A50E0C">
      <w:pPr>
        <w:spacing w:after="0" w:line="240" w:lineRule="auto"/>
        <w:rPr>
          <w:rFonts w:asciiTheme="majorHAnsi" w:hAnsiTheme="majorHAnsi" w:cstheme="majorHAnsi"/>
          <w:color w:val="000000"/>
          <w:lang w:val="en-CA" w:eastAsia="en-GB"/>
        </w:rPr>
      </w:pPr>
    </w:p>
    <w:p w14:paraId="5A13BB09" w14:textId="77777777" w:rsidR="009F77FE" w:rsidRDefault="00E67409" w:rsidP="00EA0DE1">
      <w:pPr>
        <w:pStyle w:val="BodyText"/>
      </w:pPr>
      <w:r>
        <w:rPr>
          <w:noProof/>
        </w:rPr>
        <w:drawing>
          <wp:inline distT="0" distB="0" distL="0" distR="0" wp14:anchorId="11F8041F" wp14:editId="72C2C34B">
            <wp:extent cx="2401570" cy="3768928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19-07-10 at 12.30.06 PM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53" t="2788" r="13232" b="4461"/>
                    <a:stretch/>
                  </pic:blipFill>
                  <pic:spPr bwMode="auto">
                    <a:xfrm>
                      <a:off x="0" y="0"/>
                      <a:ext cx="2404850" cy="3774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B2F25" w14:textId="77777777" w:rsidR="00E67409" w:rsidRPr="00783306" w:rsidRDefault="00E67409" w:rsidP="00EA0DE1">
      <w:pPr>
        <w:pStyle w:val="BodyText"/>
      </w:pPr>
    </w:p>
    <w:p w14:paraId="5C4C8757" w14:textId="77777777" w:rsidR="009F77FE" w:rsidRDefault="00EB41C8" w:rsidP="006368D6">
      <w:pPr>
        <w:pStyle w:val="Heading2"/>
      </w:pPr>
      <w:bookmarkStart w:id="5" w:name="_Toc13658792"/>
      <w:r>
        <w:t>Site Flow</w:t>
      </w:r>
      <w:bookmarkEnd w:id="5"/>
    </w:p>
    <w:p w14:paraId="7EF0F9D4" w14:textId="1C254368" w:rsidR="00A50E0C" w:rsidRPr="00A50E0C" w:rsidRDefault="006757AF" w:rsidP="00A50E0C">
      <w:pPr>
        <w:rPr>
          <w:lang w:val="en-CA" w:eastAsia="en-GB"/>
        </w:rPr>
      </w:pPr>
      <w:r w:rsidRPr="006757AF">
        <w:rPr>
          <w:lang w:eastAsia="en-GB"/>
        </w:rPr>
        <w:drawing>
          <wp:inline distT="0" distB="0" distL="0" distR="0" wp14:anchorId="5C97B250" wp14:editId="21AA33EB">
            <wp:extent cx="6052820" cy="2006600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5282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496D" w14:textId="77777777" w:rsidR="00341BB3" w:rsidRDefault="00EB41C8" w:rsidP="00EB41C8">
      <w:pPr>
        <w:pStyle w:val="H1Numbered"/>
        <w:numPr>
          <w:ilvl w:val="0"/>
          <w:numId w:val="0"/>
        </w:numPr>
        <w:ind w:left="360" w:hanging="360"/>
      </w:pPr>
      <w:bookmarkStart w:id="6" w:name="_Toc13658793"/>
      <w:bookmarkEnd w:id="1"/>
      <w:bookmarkEnd w:id="2"/>
      <w:r>
        <w:lastRenderedPageBreak/>
        <w:t>User Interface Walkthrough</w:t>
      </w:r>
      <w:bookmarkEnd w:id="6"/>
    </w:p>
    <w:p w14:paraId="7BE6CDE9" w14:textId="77777777" w:rsidR="00EA0DE1" w:rsidRDefault="00EA0DE1" w:rsidP="00EA0DE1">
      <w:pPr>
        <w:pStyle w:val="Heading2"/>
        <w:ind w:left="0" w:firstLine="0"/>
      </w:pPr>
      <w:bookmarkStart w:id="7" w:name="_Toc13658794"/>
      <w:r>
        <w:t>Agency User</w:t>
      </w:r>
      <w:bookmarkEnd w:id="7"/>
    </w:p>
    <w:p w14:paraId="60765276" w14:textId="77777777" w:rsidR="00EA0DE1" w:rsidRDefault="00EA0DE1" w:rsidP="00EA0DE1">
      <w:pPr>
        <w:pStyle w:val="ListNumbered"/>
      </w:pPr>
      <w:r>
        <w:t xml:space="preserve">Works in an agency (NEA, LTA etc.) </w:t>
      </w:r>
    </w:p>
    <w:p w14:paraId="36466B95" w14:textId="77777777" w:rsidR="00EA0DE1" w:rsidRPr="00EA0DE1" w:rsidRDefault="00EA0DE1" w:rsidP="00EA0DE1">
      <w:pPr>
        <w:pStyle w:val="ListNumbered"/>
      </w:pPr>
      <w:r>
        <w:t>Interested to see what data is available to them and to share data to be used by other agencies</w:t>
      </w:r>
    </w:p>
    <w:p w14:paraId="469A107D" w14:textId="77777777" w:rsidR="00EB41C8" w:rsidRPr="00EA0DE1" w:rsidRDefault="00EB41C8" w:rsidP="00EA0DE1">
      <w:pPr>
        <w:pStyle w:val="Heading3"/>
      </w:pPr>
      <w:bookmarkStart w:id="8" w:name="_Toc13658795"/>
      <w:r w:rsidRPr="00EA0DE1">
        <w:t>Login Page</w:t>
      </w:r>
      <w:bookmarkEnd w:id="8"/>
    </w:p>
    <w:p w14:paraId="1F7771B1" w14:textId="004C2BF6" w:rsidR="00EB41C8" w:rsidRDefault="00EB41C8" w:rsidP="00EB41C8">
      <w:pPr>
        <w:rPr>
          <w:sz w:val="21"/>
          <w:szCs w:val="21"/>
          <w:lang w:val="en-CA" w:eastAsia="en-GB"/>
        </w:rPr>
      </w:pPr>
      <w:r w:rsidRPr="00EA0DE1">
        <w:rPr>
          <w:noProof/>
          <w:sz w:val="21"/>
          <w:szCs w:val="21"/>
          <w:lang w:val="en-CA" w:eastAsia="en-GB"/>
        </w:rPr>
        <w:drawing>
          <wp:inline distT="0" distB="0" distL="0" distR="0" wp14:anchorId="402669BE" wp14:editId="1CB37FA8">
            <wp:extent cx="6052820" cy="2846231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19-07-10 at 12.59.29 PM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82"/>
                    <a:stretch/>
                  </pic:blipFill>
                  <pic:spPr bwMode="auto">
                    <a:xfrm>
                      <a:off x="0" y="0"/>
                      <a:ext cx="6074338" cy="2856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DEE5DB" w14:textId="043BEFC0" w:rsidR="007E2741" w:rsidRPr="00EA0DE1" w:rsidRDefault="007E2741" w:rsidP="007E2741">
      <w:pPr>
        <w:pStyle w:val="Heading3"/>
      </w:pPr>
      <w:r w:rsidRPr="00EA0DE1">
        <w:t>Register</w:t>
      </w:r>
    </w:p>
    <w:p w14:paraId="053F2E46" w14:textId="2C361678" w:rsidR="007E2741" w:rsidRPr="00EA0DE1" w:rsidRDefault="007E2741" w:rsidP="00EB41C8">
      <w:pPr>
        <w:rPr>
          <w:sz w:val="21"/>
          <w:szCs w:val="21"/>
          <w:lang w:val="en-CA" w:eastAsia="en-GB"/>
        </w:rPr>
      </w:pPr>
      <w:r>
        <w:rPr>
          <w:noProof/>
          <w:sz w:val="21"/>
          <w:szCs w:val="21"/>
          <w:lang w:val="en-CA" w:eastAsia="en-GB"/>
        </w:rPr>
        <w:drawing>
          <wp:inline distT="0" distB="0" distL="0" distR="0" wp14:anchorId="3208C9B1" wp14:editId="364D375A">
            <wp:extent cx="6052820" cy="2936875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19-07-10 at 1.28.10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282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14474" w14:textId="77777777" w:rsidR="00EB41C8" w:rsidRPr="00EA0DE1" w:rsidRDefault="00EB41C8" w:rsidP="00EA0DE1">
      <w:pPr>
        <w:pStyle w:val="Heading3"/>
      </w:pPr>
      <w:bookmarkStart w:id="9" w:name="_Toc13658796"/>
      <w:r w:rsidRPr="00EA0DE1">
        <w:lastRenderedPageBreak/>
        <w:t>Home Page</w:t>
      </w:r>
      <w:bookmarkEnd w:id="9"/>
    </w:p>
    <w:p w14:paraId="7CBBF5F8" w14:textId="77777777" w:rsidR="00EB41C8" w:rsidRPr="00EA0DE1" w:rsidRDefault="00EB41C8" w:rsidP="00EA0DE1">
      <w:pPr>
        <w:rPr>
          <w:sz w:val="21"/>
          <w:szCs w:val="21"/>
          <w:lang w:val="en-CA" w:eastAsia="en-GB"/>
        </w:rPr>
      </w:pPr>
      <w:r w:rsidRPr="00EA0DE1">
        <w:rPr>
          <w:noProof/>
          <w:sz w:val="21"/>
          <w:szCs w:val="21"/>
          <w:lang w:val="en-CA" w:eastAsia="en-GB"/>
        </w:rPr>
        <w:drawing>
          <wp:inline distT="0" distB="0" distL="0" distR="0" wp14:anchorId="2D351D82" wp14:editId="69B9D705">
            <wp:extent cx="6052820" cy="3414395"/>
            <wp:effectExtent l="0" t="0" r="508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19-07-10 at 1.20.23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282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3782" w14:textId="77777777" w:rsidR="00EB41C8" w:rsidRPr="00EA0DE1" w:rsidRDefault="00EB41C8" w:rsidP="00EA0DE1">
      <w:pPr>
        <w:pStyle w:val="Heading3"/>
      </w:pPr>
      <w:bookmarkStart w:id="10" w:name="_Toc13658797"/>
      <w:r w:rsidRPr="00EA0DE1">
        <w:t>Published Topics</w:t>
      </w:r>
      <w:bookmarkEnd w:id="10"/>
    </w:p>
    <w:p w14:paraId="6ED65F59" w14:textId="77777777" w:rsidR="00EB41C8" w:rsidRPr="00EA0DE1" w:rsidRDefault="00EB41C8" w:rsidP="00EB41C8">
      <w:pPr>
        <w:rPr>
          <w:sz w:val="21"/>
          <w:szCs w:val="21"/>
          <w:lang w:val="en-CA" w:eastAsia="en-GB"/>
        </w:rPr>
      </w:pPr>
      <w:r w:rsidRPr="00EA0DE1">
        <w:rPr>
          <w:noProof/>
          <w:sz w:val="21"/>
          <w:szCs w:val="21"/>
          <w:lang w:val="en-CA" w:eastAsia="en-GB"/>
        </w:rPr>
        <w:drawing>
          <wp:inline distT="0" distB="0" distL="0" distR="0" wp14:anchorId="197AD002" wp14:editId="178A9380">
            <wp:extent cx="6052820" cy="1506828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19-07-10 at 1.20.57 PM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736"/>
                    <a:stretch/>
                  </pic:blipFill>
                  <pic:spPr bwMode="auto">
                    <a:xfrm>
                      <a:off x="0" y="0"/>
                      <a:ext cx="6052820" cy="1506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4D377" w14:textId="77777777" w:rsidR="00EB41C8" w:rsidRPr="00EA0DE1" w:rsidRDefault="00EB41C8" w:rsidP="00EA0DE1">
      <w:pPr>
        <w:pStyle w:val="Heading3"/>
      </w:pPr>
      <w:bookmarkStart w:id="11" w:name="_Toc13658798"/>
      <w:r w:rsidRPr="00EA0DE1">
        <w:t>Topics Available</w:t>
      </w:r>
      <w:bookmarkEnd w:id="11"/>
    </w:p>
    <w:p w14:paraId="07015912" w14:textId="77777777" w:rsidR="00EB41C8" w:rsidRPr="00EA0DE1" w:rsidRDefault="00EB41C8" w:rsidP="00EB41C8">
      <w:pPr>
        <w:rPr>
          <w:sz w:val="21"/>
          <w:szCs w:val="21"/>
          <w:lang w:val="en-CA" w:eastAsia="en-GB"/>
        </w:rPr>
      </w:pPr>
      <w:r w:rsidRPr="00EA0DE1">
        <w:rPr>
          <w:noProof/>
          <w:sz w:val="21"/>
          <w:szCs w:val="21"/>
          <w:lang w:val="en-CA" w:eastAsia="en-GB"/>
        </w:rPr>
        <w:drawing>
          <wp:inline distT="0" distB="0" distL="0" distR="0" wp14:anchorId="3A4966DF" wp14:editId="2CFC5CE5">
            <wp:extent cx="6052820" cy="1725769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19-07-10 at 1.21.06 PM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113"/>
                    <a:stretch/>
                  </pic:blipFill>
                  <pic:spPr bwMode="auto">
                    <a:xfrm>
                      <a:off x="0" y="0"/>
                      <a:ext cx="6052820" cy="1725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2BD09" w14:textId="4EBF9080" w:rsidR="00EB41C8" w:rsidRDefault="00EB41C8" w:rsidP="00EA0DE1">
      <w:pPr>
        <w:pStyle w:val="Heading3"/>
      </w:pPr>
      <w:bookmarkStart w:id="12" w:name="_Toc13658799"/>
      <w:r w:rsidRPr="00EA0DE1">
        <w:lastRenderedPageBreak/>
        <w:t>Current Message Statistics</w:t>
      </w:r>
      <w:bookmarkEnd w:id="12"/>
    </w:p>
    <w:p w14:paraId="1EDAF6A3" w14:textId="069B5579" w:rsidR="00AD7459" w:rsidRPr="007E2741" w:rsidRDefault="006757AF" w:rsidP="00AD7459">
      <w:pPr>
        <w:rPr>
          <w:lang w:val="en-CA" w:eastAsia="en-GB"/>
        </w:rPr>
      </w:pPr>
      <w:r>
        <w:rPr>
          <w:noProof/>
          <w:lang w:val="en-CA" w:eastAsia="en-GB"/>
        </w:rPr>
        <w:drawing>
          <wp:inline distT="0" distB="0" distL="0" distR="0" wp14:anchorId="18D0FE62" wp14:editId="03DCD99F">
            <wp:extent cx="6052820" cy="3002915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19-07-10 at 2.06.53 P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282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CFCC9" w14:textId="77777777" w:rsidR="007E2741" w:rsidRDefault="007E2741" w:rsidP="00EA0DE1">
      <w:pPr>
        <w:pStyle w:val="Heading3"/>
      </w:pPr>
      <w:bookmarkStart w:id="13" w:name="_Toc13658800"/>
    </w:p>
    <w:p w14:paraId="51348210" w14:textId="102AC2B9" w:rsidR="00AD7459" w:rsidRPr="00EA0DE1" w:rsidRDefault="00AD7459" w:rsidP="00EA0DE1">
      <w:pPr>
        <w:pStyle w:val="Heading3"/>
      </w:pPr>
      <w:bookmarkStart w:id="14" w:name="_GoBack"/>
      <w:bookmarkEnd w:id="14"/>
      <w:r w:rsidRPr="00EA0DE1">
        <w:t>Register a Topic</w:t>
      </w:r>
      <w:bookmarkEnd w:id="13"/>
    </w:p>
    <w:p w14:paraId="666E7827" w14:textId="77777777" w:rsidR="00AD7459" w:rsidRPr="00EA0DE1" w:rsidRDefault="00AD7459" w:rsidP="00AD7459">
      <w:pPr>
        <w:rPr>
          <w:sz w:val="21"/>
          <w:szCs w:val="21"/>
          <w:lang w:val="en-CA" w:eastAsia="en-GB"/>
        </w:rPr>
      </w:pPr>
      <w:r w:rsidRPr="00EA0DE1">
        <w:rPr>
          <w:noProof/>
          <w:sz w:val="21"/>
          <w:szCs w:val="21"/>
          <w:lang w:val="en-CA" w:eastAsia="en-GB"/>
        </w:rPr>
        <w:drawing>
          <wp:inline distT="0" distB="0" distL="0" distR="0" wp14:anchorId="68847589" wp14:editId="3C9DF963">
            <wp:extent cx="6052820" cy="1712890"/>
            <wp:effectExtent l="0" t="0" r="508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19-07-10 at 1.21.23 PM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287"/>
                    <a:stretch/>
                  </pic:blipFill>
                  <pic:spPr bwMode="auto">
                    <a:xfrm>
                      <a:off x="0" y="0"/>
                      <a:ext cx="6052820" cy="1712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44FED" w14:textId="77777777" w:rsidR="00AD7459" w:rsidRPr="00EA0DE1" w:rsidRDefault="00AD7459" w:rsidP="00AD7459">
      <w:pPr>
        <w:rPr>
          <w:sz w:val="21"/>
          <w:szCs w:val="21"/>
          <w:lang w:val="en-CA" w:eastAsia="en-GB"/>
        </w:rPr>
      </w:pPr>
    </w:p>
    <w:p w14:paraId="3B7B162F" w14:textId="77777777" w:rsidR="00AD7459" w:rsidRPr="00EA0DE1" w:rsidRDefault="00AD7459" w:rsidP="00EA0DE1">
      <w:pPr>
        <w:pStyle w:val="Heading3"/>
      </w:pPr>
      <w:bookmarkStart w:id="15" w:name="_Toc13658801"/>
      <w:r w:rsidRPr="00EA0DE1">
        <w:lastRenderedPageBreak/>
        <w:t>Analytics and Mapping</w:t>
      </w:r>
      <w:bookmarkEnd w:id="15"/>
    </w:p>
    <w:p w14:paraId="246BEBA6" w14:textId="4B513CEE" w:rsidR="006757AF" w:rsidRPr="006757AF" w:rsidRDefault="00AD7459" w:rsidP="007E2741">
      <w:pPr>
        <w:pStyle w:val="BodyText"/>
      </w:pPr>
      <w:r>
        <w:rPr>
          <w:noProof/>
        </w:rPr>
        <w:drawing>
          <wp:inline distT="0" distB="0" distL="0" distR="0" wp14:anchorId="13752508" wp14:editId="101A6420">
            <wp:extent cx="6052820" cy="3418840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19-07-10 at 1.22.31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2820" cy="34188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6" w:name="_Toc13658802"/>
    </w:p>
    <w:p w14:paraId="417DFE8E" w14:textId="29F8F654" w:rsidR="00EA0DE1" w:rsidRDefault="00EA0DE1" w:rsidP="00EA0DE1">
      <w:pPr>
        <w:pStyle w:val="Heading2"/>
        <w:ind w:left="0" w:firstLine="0"/>
      </w:pPr>
      <w:r>
        <w:t>Central Broker Administrative User</w:t>
      </w:r>
      <w:bookmarkEnd w:id="16"/>
    </w:p>
    <w:p w14:paraId="199B7657" w14:textId="77777777" w:rsidR="00EA0DE1" w:rsidRDefault="00EA0DE1" w:rsidP="00EA0DE1">
      <w:pPr>
        <w:pStyle w:val="ListNumbered"/>
        <w:numPr>
          <w:ilvl w:val="0"/>
          <w:numId w:val="25"/>
        </w:numPr>
      </w:pPr>
      <w:r>
        <w:t>Runs and maintains the central broker</w:t>
      </w:r>
    </w:p>
    <w:p w14:paraId="7C179888" w14:textId="77777777" w:rsidR="00EA0DE1" w:rsidRPr="00EA0DE1" w:rsidRDefault="00EA0DE1" w:rsidP="00EA0DE1">
      <w:pPr>
        <w:pStyle w:val="ListNumbered"/>
        <w:numPr>
          <w:ilvl w:val="0"/>
          <w:numId w:val="25"/>
        </w:numPr>
      </w:pPr>
      <w:r>
        <w:t xml:space="preserve">Configures and sets up new connections to be </w:t>
      </w:r>
    </w:p>
    <w:p w14:paraId="30438AB3" w14:textId="4F9DA801" w:rsidR="00EA0DE1" w:rsidRPr="00EA0DE1" w:rsidRDefault="006757AF" w:rsidP="00EA0DE1">
      <w:pPr>
        <w:pStyle w:val="Heading3"/>
      </w:pPr>
      <w:r>
        <w:t>Message Log</w:t>
      </w:r>
    </w:p>
    <w:p w14:paraId="061F63B3" w14:textId="5B3C0DAE" w:rsidR="006757AF" w:rsidRDefault="006757AF" w:rsidP="00EA0DE1">
      <w:pPr>
        <w:pStyle w:val="BodyText"/>
      </w:pPr>
      <w:r>
        <w:rPr>
          <w:noProof/>
        </w:rPr>
        <w:drawing>
          <wp:inline distT="0" distB="0" distL="0" distR="0" wp14:anchorId="3856EE3D" wp14:editId="3A9A0E54">
            <wp:extent cx="6052820" cy="2627290"/>
            <wp:effectExtent l="0" t="0" r="508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19-07-10 at 1.56.23 PM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153"/>
                    <a:stretch/>
                  </pic:blipFill>
                  <pic:spPr bwMode="auto">
                    <a:xfrm>
                      <a:off x="0" y="0"/>
                      <a:ext cx="6052820" cy="2627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16B0D" w14:textId="32634132" w:rsidR="006757AF" w:rsidRPr="00EA0DE1" w:rsidRDefault="006757AF" w:rsidP="006757AF">
      <w:pPr>
        <w:pStyle w:val="Heading3"/>
      </w:pPr>
      <w:r>
        <w:lastRenderedPageBreak/>
        <w:t>Register Agency</w:t>
      </w:r>
    </w:p>
    <w:p w14:paraId="2C0AA755" w14:textId="6CE76A9C" w:rsidR="006757AF" w:rsidRPr="00EA0DE1" w:rsidRDefault="006757AF" w:rsidP="00EA0DE1">
      <w:pPr>
        <w:pStyle w:val="BodyText"/>
      </w:pPr>
      <w:r>
        <w:rPr>
          <w:noProof/>
        </w:rPr>
        <w:drawing>
          <wp:inline distT="0" distB="0" distL="0" distR="0" wp14:anchorId="04F1C7FB" wp14:editId="7C88A21A">
            <wp:extent cx="6052820" cy="3159125"/>
            <wp:effectExtent l="0" t="0" r="508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19-07-10 at 1.57.13 P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282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757AF" w:rsidRPr="00EA0DE1" w:rsidSect="00C315A3">
      <w:footerReference w:type="default" r:id="rId27"/>
      <w:pgSz w:w="12240" w:h="15840" w:code="1"/>
      <w:pgMar w:top="1526" w:right="1354" w:bottom="994" w:left="1354" w:header="360" w:footer="360" w:gutter="0"/>
      <w:cols w:space="51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D88FC71" w14:textId="77777777" w:rsidR="002F7047" w:rsidRDefault="002F7047">
      <w:r>
        <w:separator/>
      </w:r>
    </w:p>
  </w:endnote>
  <w:endnote w:type="continuationSeparator" w:id="0">
    <w:p w14:paraId="46140E78" w14:textId="77777777" w:rsidR="002F7047" w:rsidRDefault="002F70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altName w:val="Calibri"/>
    <w:panose1 w:val="020B0604020202020204"/>
    <w:charset w:val="00"/>
    <w:family w:val="swiss"/>
    <w:pitch w:val="variable"/>
    <w:sig w:usb0="E00002EF" w:usb1="4000205B" w:usb2="00000028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Arial Bold">
    <w:altName w:val="Arial"/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36F1D2" w14:textId="77777777" w:rsidR="00167500" w:rsidRDefault="00167500" w:rsidP="00580E1B">
    <w:pPr>
      <w:pStyle w:val="Footer"/>
    </w:pPr>
    <w:r>
      <w:rPr>
        <w:noProof/>
        <w:sz w:val="20"/>
        <w:lang w:val="en-US"/>
      </w:rPr>
      <w:drawing>
        <wp:anchor distT="0" distB="0" distL="114300" distR="114300" simplePos="0" relativeHeight="251655680" behindDoc="1" locked="0" layoutInCell="1" allowOverlap="0" wp14:anchorId="2D4C45B8" wp14:editId="621B6D1F">
          <wp:simplePos x="0" y="0"/>
          <wp:positionH relativeFrom="column">
            <wp:posOffset>-49530</wp:posOffset>
          </wp:positionH>
          <wp:positionV relativeFrom="page">
            <wp:posOffset>9569768</wp:posOffset>
          </wp:positionV>
          <wp:extent cx="1508760" cy="301625"/>
          <wp:effectExtent l="0" t="0" r="0" b="3175"/>
          <wp:wrapNone/>
          <wp:docPr id="117" name="Picture 1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solace-logo_300x60px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08760" cy="30162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52608" behindDoc="0" locked="0" layoutInCell="1" allowOverlap="1" wp14:anchorId="513630D4" wp14:editId="26FC0471">
              <wp:simplePos x="0" y="0"/>
              <wp:positionH relativeFrom="page">
                <wp:posOffset>-41910</wp:posOffset>
              </wp:positionH>
              <wp:positionV relativeFrom="paragraph">
                <wp:posOffset>127317</wp:posOffset>
              </wp:positionV>
              <wp:extent cx="7829551" cy="0"/>
              <wp:effectExtent l="0" t="0" r="19050" b="19050"/>
              <wp:wrapNone/>
              <wp:docPr id="14" name="Straight Connector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7829551" cy="0"/>
                      </a:xfrm>
                      <a:prstGeom prst="line">
                        <a:avLst/>
                      </a:prstGeom>
                      <a:ln w="3175">
                        <a:solidFill>
                          <a:srgbClr val="F8991D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34AF503D" id="Straight Connector 14" o:spid="_x0000_s1026" style="position:absolute;z-index:25165260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" from="-3.3pt,10pt" to="613.2pt,10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" strokecolor="#f8991d" strokeweight=".25pt">
              <v:stroke joinstyle="miter"/>
              <w10:wrap anchorx="page"/>
            </v:line>
          </w:pict>
        </mc:Fallback>
      </mc:AlternateContent>
    </w:r>
  </w:p>
  <w:p w14:paraId="30E7D5D7" w14:textId="77777777" w:rsidR="00167500" w:rsidRDefault="00167500" w:rsidP="000401EE">
    <w:pPr>
      <w:pStyle w:val="Footer"/>
      <w:tabs>
        <w:tab w:val="left" w:pos="64"/>
        <w:tab w:val="right" w:pos="12412"/>
      </w:tabs>
      <w:ind w:left="-450" w:right="-2880"/>
      <w:rPr>
        <w:noProof/>
        <w:sz w:val="20"/>
      </w:rPr>
    </w:pPr>
    <w:r>
      <w:rPr>
        <w:sz w:val="20"/>
      </w:rPr>
      <w:tab/>
    </w:r>
    <w:r w:rsidRPr="000401EE">
      <w:rPr>
        <w:sz w:val="20"/>
      </w:rPr>
      <w:fldChar w:fldCharType="begin"/>
    </w:r>
    <w:r w:rsidRPr="000401EE">
      <w:rPr>
        <w:sz w:val="20"/>
      </w:rPr>
      <w:instrText xml:space="preserve"> PAGE   \* MERGEFORMAT </w:instrText>
    </w:r>
    <w:r w:rsidRPr="000401EE">
      <w:rPr>
        <w:sz w:val="20"/>
      </w:rPr>
      <w:fldChar w:fldCharType="separate"/>
    </w:r>
    <w:r>
      <w:rPr>
        <w:noProof/>
        <w:sz w:val="20"/>
      </w:rPr>
      <w:t>2</w:t>
    </w:r>
    <w:r w:rsidRPr="000401EE">
      <w:rPr>
        <w:noProof/>
        <w:sz w:val="20"/>
      </w:rPr>
      <w:fldChar w:fldCharType="end"/>
    </w:r>
  </w:p>
  <w:p w14:paraId="490356B2" w14:textId="77777777" w:rsidR="00167500" w:rsidRDefault="00167500" w:rsidP="00B85DB2">
    <w:pPr>
      <w:pStyle w:val="Footer"/>
      <w:ind w:left="-450" w:right="-2880"/>
      <w:jc w:val="right"/>
      <w:rPr>
        <w:noProof/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C75A28" w14:textId="77777777" w:rsidR="00167500" w:rsidRPr="00167500" w:rsidRDefault="00167500" w:rsidP="002E4195">
    <w:pPr>
      <w:pStyle w:val="Footer"/>
      <w:ind w:left="-2700" w:right="122"/>
      <w:jc w:val="right"/>
      <w:rPr>
        <w:color w:val="474747"/>
        <w:sz w:val="18"/>
        <w:szCs w:val="18"/>
      </w:rPr>
    </w:pPr>
    <w:r w:rsidRPr="00167500">
      <w:rPr>
        <w:noProof/>
        <w:color w:val="474747"/>
        <w:lang w:val="en-US"/>
      </w:rPr>
      <w:drawing>
        <wp:anchor distT="0" distB="0" distL="114300" distR="114300" simplePos="0" relativeHeight="251658752" behindDoc="0" locked="0" layoutInCell="1" allowOverlap="1" wp14:anchorId="3CC611B2" wp14:editId="15A19C34">
          <wp:simplePos x="0" y="0"/>
          <wp:positionH relativeFrom="margin">
            <wp:align>right</wp:align>
          </wp:positionH>
          <wp:positionV relativeFrom="paragraph">
            <wp:posOffset>-639191</wp:posOffset>
          </wp:positionV>
          <wp:extent cx="1975104" cy="548640"/>
          <wp:effectExtent l="0" t="0" r="6350" b="3810"/>
          <wp:wrapTopAndBottom/>
          <wp:docPr id="119" name="Picture 1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Solace_Logo_Green_V2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975104" cy="5486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167500">
      <w:rPr>
        <w:noProof/>
        <w:color w:val="474747"/>
        <w:sz w:val="18"/>
        <w:lang w:val="en-US"/>
      </w:rPr>
      <w:drawing>
        <wp:anchor distT="0" distB="0" distL="114300" distR="114300" simplePos="0" relativeHeight="251649536" behindDoc="1" locked="0" layoutInCell="1" allowOverlap="1" wp14:anchorId="73F235C1" wp14:editId="2E05162A">
          <wp:simplePos x="0" y="0"/>
          <wp:positionH relativeFrom="page">
            <wp:posOffset>4599305</wp:posOffset>
          </wp:positionH>
          <wp:positionV relativeFrom="page">
            <wp:posOffset>10176395</wp:posOffset>
          </wp:positionV>
          <wp:extent cx="3191510" cy="10287000"/>
          <wp:effectExtent l="0" t="0" r="8890" b="0"/>
          <wp:wrapNone/>
          <wp:docPr id="120" name="Picture 1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orange-circle-edge-one-third-vertical-thin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 rot="10800000">
                    <a:off x="0" y="0"/>
                    <a:ext cx="3191510" cy="10287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167500">
      <w:rPr>
        <w:color w:val="474747"/>
        <w:sz w:val="18"/>
        <w:szCs w:val="18"/>
      </w:rPr>
      <w:t xml:space="preserve"> </w:t>
    </w:r>
    <w:r w:rsidRPr="00167500">
      <w:rPr>
        <w:rFonts w:cs="Arial"/>
        <w:color w:val="474747"/>
        <w:sz w:val="18"/>
        <w:szCs w:val="18"/>
      </w:rPr>
      <w:t xml:space="preserve">© </w:t>
    </w:r>
    <w:r w:rsidRPr="00167500">
      <w:rPr>
        <w:color w:val="474747"/>
        <w:sz w:val="18"/>
        <w:szCs w:val="18"/>
      </w:rPr>
      <w:t>Solace</w:t>
    </w:r>
    <w:r>
      <w:rPr>
        <w:color w:val="474747"/>
        <w:sz w:val="18"/>
        <w:szCs w:val="18"/>
      </w:rPr>
      <w:t xml:space="preserve"> Corporation</w:t>
    </w:r>
    <w:r w:rsidRPr="00167500">
      <w:rPr>
        <w:color w:val="474747"/>
        <w:sz w:val="18"/>
        <w:szCs w:val="18"/>
      </w:rPr>
      <w:t>.</w:t>
    </w:r>
    <w:r w:rsidRPr="00167500">
      <w:rPr>
        <w:color w:val="474747"/>
        <w:sz w:val="18"/>
        <w:szCs w:val="18"/>
      </w:rPr>
      <w:br/>
    </w:r>
    <w:hyperlink r:id="rId3" w:history="1">
      <w:r w:rsidRPr="00167500">
        <w:rPr>
          <w:rStyle w:val="Hyperlink"/>
          <w:color w:val="474747"/>
          <w:sz w:val="18"/>
          <w:szCs w:val="18"/>
        </w:rPr>
        <w:t>http://www.solace.com</w:t>
      </w:r>
    </w:hyperlink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B8E7A5" w14:textId="77777777" w:rsidR="00167500" w:rsidRDefault="00F804A8" w:rsidP="00C94C16">
    <w:pPr>
      <w:pStyle w:val="Footer"/>
      <w:tabs>
        <w:tab w:val="left" w:pos="64"/>
        <w:tab w:val="right" w:pos="12412"/>
      </w:tabs>
      <w:ind w:right="-2880"/>
      <w:rPr>
        <w:noProof/>
        <w:sz w:val="20"/>
      </w:rPr>
    </w:pPr>
    <w:r w:rsidRPr="00167500">
      <w:rPr>
        <w:noProof/>
        <w:color w:val="474747"/>
        <w:lang w:val="en-US"/>
      </w:rPr>
      <w:drawing>
        <wp:anchor distT="0" distB="0" distL="114300" distR="114300" simplePos="0" relativeHeight="251686912" behindDoc="1" locked="0" layoutInCell="1" allowOverlap="1" wp14:anchorId="14301636" wp14:editId="13D0DE00">
          <wp:simplePos x="0" y="0"/>
          <wp:positionH relativeFrom="margin">
            <wp:posOffset>5055870</wp:posOffset>
          </wp:positionH>
          <wp:positionV relativeFrom="bottomMargin">
            <wp:posOffset>76200</wp:posOffset>
          </wp:positionV>
          <wp:extent cx="1088136" cy="301752"/>
          <wp:effectExtent l="0" t="0" r="0" b="3175"/>
          <wp:wrapNone/>
          <wp:docPr id="4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Solace_Logo_Green_V2.png"/>
                  <pic:cNvPicPr preferRelativeResize="0"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88136" cy="30175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167500" w:rsidRPr="000401EE">
      <w:rPr>
        <w:sz w:val="20"/>
      </w:rPr>
      <w:fldChar w:fldCharType="begin"/>
    </w:r>
    <w:r w:rsidR="00167500" w:rsidRPr="000401EE">
      <w:rPr>
        <w:sz w:val="20"/>
      </w:rPr>
      <w:instrText xml:space="preserve"> PAGE   \* MERGEFORMAT </w:instrText>
    </w:r>
    <w:r w:rsidR="00167500" w:rsidRPr="000401EE">
      <w:rPr>
        <w:sz w:val="20"/>
      </w:rPr>
      <w:fldChar w:fldCharType="separate"/>
    </w:r>
    <w:r w:rsidR="00167500">
      <w:rPr>
        <w:noProof/>
        <w:sz w:val="20"/>
      </w:rPr>
      <w:t>2</w:t>
    </w:r>
    <w:r w:rsidR="00167500" w:rsidRPr="000401EE">
      <w:rPr>
        <w:noProof/>
        <w:sz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BEF5F14" w14:textId="77777777" w:rsidR="002F7047" w:rsidRDefault="002F7047">
      <w:r>
        <w:separator/>
      </w:r>
    </w:p>
  </w:footnote>
  <w:footnote w:type="continuationSeparator" w:id="0">
    <w:p w14:paraId="5123603E" w14:textId="77777777" w:rsidR="002F7047" w:rsidRDefault="002F704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9CF623E" w14:textId="77777777" w:rsidR="00167500" w:rsidRPr="00783306" w:rsidRDefault="008E369A" w:rsidP="00341BB3">
    <w:pPr>
      <w:autoSpaceDE w:val="0"/>
      <w:autoSpaceDN w:val="0"/>
      <w:adjustRightInd w:val="0"/>
      <w:spacing w:after="0" w:line="240" w:lineRule="auto"/>
      <w:ind w:right="-98"/>
      <w:jc w:val="right"/>
      <w:rPr>
        <w:rFonts w:asciiTheme="majorHAnsi" w:hAnsiTheme="majorHAnsi" w:cstheme="majorHAnsi"/>
        <w:bCs/>
        <w:noProof/>
        <w:color w:val="474747"/>
        <w:szCs w:val="48"/>
        <w:lang w:eastAsia="en-CA"/>
      </w:rPr>
    </w:pPr>
    <w:r w:rsidRPr="00783306">
      <w:rPr>
        <w:rFonts w:asciiTheme="majorHAnsi" w:hAnsiTheme="majorHAnsi" w:cstheme="majorHAnsi"/>
        <w:bCs/>
        <w:noProof/>
        <w:color w:val="474747"/>
        <w:szCs w:val="48"/>
        <w:lang w:val="en-US" w:eastAsia="en-CA"/>
      </w:rPr>
      <mc:AlternateContent>
        <mc:Choice Requires="wps">
          <w:drawing>
            <wp:anchor distT="0" distB="0" distL="114300" distR="114300" simplePos="0" relativeHeight="251664896" behindDoc="0" locked="0" layoutInCell="1" allowOverlap="1" wp14:anchorId="1A43059D" wp14:editId="183B12C8">
              <wp:simplePos x="0" y="0"/>
              <wp:positionH relativeFrom="column">
                <wp:posOffset>-844024</wp:posOffset>
              </wp:positionH>
              <wp:positionV relativeFrom="paragraph">
                <wp:posOffset>512379</wp:posOffset>
              </wp:positionV>
              <wp:extent cx="7740868" cy="0"/>
              <wp:effectExtent l="0" t="0" r="0" b="0"/>
              <wp:wrapNone/>
              <wp:docPr id="3" name="Straight Connector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H="1">
                        <a:off x="0" y="0"/>
                        <a:ext cx="7740868" cy="0"/>
                      </a:xfrm>
                      <a:prstGeom prst="line">
                        <a:avLst/>
                      </a:prstGeom>
                      <a:ln>
                        <a:solidFill>
                          <a:srgbClr val="00C895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1992BADB" id="Straight Connector 3" o:spid="_x0000_s1026" style="position:absolute;flip:x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66.45pt,40.35pt" to="543.05pt,40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" strokecolor="#00c895" strokeweight=".5pt">
              <v:stroke joinstyle="miter"/>
            </v:line>
          </w:pict>
        </mc:Fallback>
      </mc:AlternateContent>
    </w:r>
    <w:r w:rsidR="00EC1657">
      <w:rPr>
        <w:rFonts w:asciiTheme="majorHAnsi" w:hAnsiTheme="majorHAnsi" w:cstheme="majorHAnsi"/>
        <w:bCs/>
        <w:noProof/>
        <w:color w:val="474747"/>
        <w:szCs w:val="48"/>
        <w:lang w:eastAsia="en-CA"/>
      </w:rPr>
      <w:t>Central Broker Demo Walkthrough</w:t>
    </w:r>
    <w:r w:rsidR="00450F9A">
      <w:rPr>
        <w:rFonts w:asciiTheme="majorHAnsi" w:hAnsiTheme="majorHAnsi" w:cstheme="majorHAnsi"/>
        <w:bCs/>
        <w:noProof/>
        <w:color w:val="474747"/>
        <w:szCs w:val="48"/>
        <w:lang w:eastAsia="en-CA"/>
      </w:rPr>
      <w:t xml:space="preserve"> &amp; </w:t>
    </w:r>
    <w:r w:rsidR="00EC1657">
      <w:rPr>
        <w:rFonts w:asciiTheme="majorHAnsi" w:hAnsiTheme="majorHAnsi" w:cstheme="majorHAnsi"/>
        <w:bCs/>
        <w:noProof/>
        <w:color w:val="474747"/>
        <w:szCs w:val="48"/>
        <w:lang w:eastAsia="en-CA"/>
      </w:rPr>
      <w:t>Storyboard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C42861A" w14:textId="77777777" w:rsidR="00167500" w:rsidRDefault="009F224A">
    <w:pPr>
      <w:pStyle w:val="Header"/>
    </w:pPr>
    <w:r>
      <w:rPr>
        <w:noProof/>
      </w:rPr>
      <w:drawing>
        <wp:anchor distT="0" distB="0" distL="114300" distR="114300" simplePos="0" relativeHeight="251661824" behindDoc="1" locked="0" layoutInCell="1" allowOverlap="1" wp14:anchorId="2D432B35" wp14:editId="04DD6706">
          <wp:simplePos x="0" y="0"/>
          <wp:positionH relativeFrom="page">
            <wp:posOffset>209006</wp:posOffset>
          </wp:positionH>
          <wp:positionV relativeFrom="page">
            <wp:align>top</wp:align>
          </wp:positionV>
          <wp:extent cx="2887431" cy="9944100"/>
          <wp:effectExtent l="0" t="0" r="0" b="0"/>
          <wp:wrapNone/>
          <wp:docPr id="118" name="Picture 1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word-doc-green-pings-left-edge.pn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4869" r="-24869"/>
                  <a:stretch/>
                </pic:blipFill>
                <pic:spPr>
                  <a:xfrm>
                    <a:off x="0" y="0"/>
                    <a:ext cx="2887431" cy="99441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22567F00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E85A5730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30C0C598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DB004C28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26DC3E8C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B5DC6B12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24729AC4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A080B690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08503C5A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09177A2D"/>
    <w:multiLevelType w:val="hybridMultilevel"/>
    <w:tmpl w:val="ACBE86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D5F1C59"/>
    <w:multiLevelType w:val="multilevel"/>
    <w:tmpl w:val="0409001D"/>
    <w:styleLink w:val="1ai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1" w15:restartNumberingAfterBreak="0">
    <w:nsid w:val="19F325E7"/>
    <w:multiLevelType w:val="hybridMultilevel"/>
    <w:tmpl w:val="AD9CBE8C"/>
    <w:lvl w:ilvl="0" w:tplc="B8B2063A">
      <w:start w:val="1"/>
      <w:numFmt w:val="decimal"/>
      <w:pStyle w:val="ListNumbered"/>
      <w:lvlText w:val="%1."/>
      <w:lvlJc w:val="left"/>
      <w:pPr>
        <w:ind w:left="1060" w:hanging="360"/>
      </w:pPr>
    </w:lvl>
    <w:lvl w:ilvl="1" w:tplc="04090019" w:tentative="1">
      <w:start w:val="1"/>
      <w:numFmt w:val="lowerLetter"/>
      <w:lvlText w:val="%2."/>
      <w:lvlJc w:val="left"/>
      <w:pPr>
        <w:ind w:left="1780" w:hanging="360"/>
      </w:pPr>
    </w:lvl>
    <w:lvl w:ilvl="2" w:tplc="0409001B" w:tentative="1">
      <w:start w:val="1"/>
      <w:numFmt w:val="lowerRoman"/>
      <w:lvlText w:val="%3."/>
      <w:lvlJc w:val="right"/>
      <w:pPr>
        <w:ind w:left="2500" w:hanging="180"/>
      </w:pPr>
    </w:lvl>
    <w:lvl w:ilvl="3" w:tplc="0409000F" w:tentative="1">
      <w:start w:val="1"/>
      <w:numFmt w:val="decimal"/>
      <w:lvlText w:val="%4."/>
      <w:lvlJc w:val="left"/>
      <w:pPr>
        <w:ind w:left="3220" w:hanging="360"/>
      </w:pPr>
    </w:lvl>
    <w:lvl w:ilvl="4" w:tplc="04090019" w:tentative="1">
      <w:start w:val="1"/>
      <w:numFmt w:val="lowerLetter"/>
      <w:lvlText w:val="%5."/>
      <w:lvlJc w:val="left"/>
      <w:pPr>
        <w:ind w:left="3940" w:hanging="360"/>
      </w:pPr>
    </w:lvl>
    <w:lvl w:ilvl="5" w:tplc="0409001B" w:tentative="1">
      <w:start w:val="1"/>
      <w:numFmt w:val="lowerRoman"/>
      <w:lvlText w:val="%6."/>
      <w:lvlJc w:val="right"/>
      <w:pPr>
        <w:ind w:left="4660" w:hanging="180"/>
      </w:pPr>
    </w:lvl>
    <w:lvl w:ilvl="6" w:tplc="0409000F" w:tentative="1">
      <w:start w:val="1"/>
      <w:numFmt w:val="decimal"/>
      <w:lvlText w:val="%7."/>
      <w:lvlJc w:val="left"/>
      <w:pPr>
        <w:ind w:left="5380" w:hanging="360"/>
      </w:pPr>
    </w:lvl>
    <w:lvl w:ilvl="7" w:tplc="04090019" w:tentative="1">
      <w:start w:val="1"/>
      <w:numFmt w:val="lowerLetter"/>
      <w:lvlText w:val="%8."/>
      <w:lvlJc w:val="left"/>
      <w:pPr>
        <w:ind w:left="6100" w:hanging="360"/>
      </w:pPr>
    </w:lvl>
    <w:lvl w:ilvl="8" w:tplc="0409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12" w15:restartNumberingAfterBreak="0">
    <w:nsid w:val="1A5B4C65"/>
    <w:multiLevelType w:val="multilevel"/>
    <w:tmpl w:val="BD7028F8"/>
    <w:lvl w:ilvl="0">
      <w:start w:val="1"/>
      <w:numFmt w:val="decimal"/>
      <w:pStyle w:val="H1Numbered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2Numbered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H3Numbered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pStyle w:val="H4Numbered"/>
      <w:lvlText w:val="%1.%2.%3.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27E81FDE"/>
    <w:multiLevelType w:val="multilevel"/>
    <w:tmpl w:val="04090023"/>
    <w:styleLink w:val="ArticleSection"/>
    <w:lvl w:ilvl="0">
      <w:start w:val="1"/>
      <w:numFmt w:val="upperRoman"/>
      <w:lvlText w:val="Article %1."/>
      <w:lvlJc w:val="left"/>
      <w:pPr>
        <w:tabs>
          <w:tab w:val="num" w:pos="2520"/>
        </w:tabs>
        <w:ind w:left="0" w:firstLine="0"/>
      </w:pPr>
    </w:lvl>
    <w:lvl w:ilvl="1">
      <w:start w:val="1"/>
      <w:numFmt w:val="decimalZero"/>
      <w:isLgl/>
      <w:lvlText w:val="Section %1.%2"/>
      <w:lvlJc w:val="left"/>
      <w:pPr>
        <w:tabs>
          <w:tab w:val="num" w:pos="288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14" w15:restartNumberingAfterBreak="0">
    <w:nsid w:val="2B021B71"/>
    <w:multiLevelType w:val="hybridMultilevel"/>
    <w:tmpl w:val="6F4C55B8"/>
    <w:lvl w:ilvl="0" w:tplc="CE36927C">
      <w:start w:val="1"/>
      <w:numFmt w:val="bullet"/>
      <w:pStyle w:val="Bullet"/>
      <w:lvlText w:val=""/>
      <w:lvlJc w:val="left"/>
      <w:pPr>
        <w:ind w:left="720" w:hanging="360"/>
      </w:pPr>
      <w:rPr>
        <w:rFonts w:ascii="Symbol" w:hAnsi="Symbol" w:hint="default"/>
        <w:color w:val="00C895"/>
      </w:rPr>
    </w:lvl>
    <w:lvl w:ilvl="1" w:tplc="04090003">
      <w:start w:val="1"/>
      <w:numFmt w:val="bullet"/>
      <w:lvlText w:val="o"/>
      <w:lvlJc w:val="left"/>
      <w:pPr>
        <w:tabs>
          <w:tab w:val="num" w:pos="1584"/>
        </w:tabs>
        <w:ind w:left="1584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304"/>
        </w:tabs>
        <w:ind w:left="23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024"/>
        </w:tabs>
        <w:ind w:left="30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744"/>
        </w:tabs>
        <w:ind w:left="3744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464"/>
        </w:tabs>
        <w:ind w:left="44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184"/>
        </w:tabs>
        <w:ind w:left="51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904"/>
        </w:tabs>
        <w:ind w:left="5904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624"/>
        </w:tabs>
        <w:ind w:left="6624" w:hanging="360"/>
      </w:pPr>
      <w:rPr>
        <w:rFonts w:ascii="Wingdings" w:hAnsi="Wingdings" w:hint="default"/>
      </w:rPr>
    </w:lvl>
  </w:abstractNum>
  <w:abstractNum w:abstractNumId="15" w15:restartNumberingAfterBreak="0">
    <w:nsid w:val="3B961ED6"/>
    <w:multiLevelType w:val="hybridMultilevel"/>
    <w:tmpl w:val="2F482988"/>
    <w:lvl w:ilvl="0" w:tplc="A2ECDBFE">
      <w:start w:val="1"/>
      <w:numFmt w:val="decimal"/>
      <w:pStyle w:val="Numbered"/>
      <w:lvlText w:val="%1."/>
      <w:lvlJc w:val="left"/>
      <w:pPr>
        <w:tabs>
          <w:tab w:val="num" w:pos="766"/>
        </w:tabs>
        <w:ind w:left="766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tabs>
          <w:tab w:val="num" w:pos="1486"/>
        </w:tabs>
        <w:ind w:left="1486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206"/>
        </w:tabs>
        <w:ind w:left="22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926"/>
        </w:tabs>
        <w:ind w:left="29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46"/>
        </w:tabs>
        <w:ind w:left="36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66"/>
        </w:tabs>
        <w:ind w:left="43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86"/>
        </w:tabs>
        <w:ind w:left="50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806"/>
        </w:tabs>
        <w:ind w:left="58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526"/>
        </w:tabs>
        <w:ind w:left="6526" w:hanging="360"/>
      </w:pPr>
      <w:rPr>
        <w:rFonts w:ascii="Wingdings" w:hAnsi="Wingdings" w:hint="default"/>
      </w:rPr>
    </w:lvl>
  </w:abstractNum>
  <w:abstractNum w:abstractNumId="16" w15:restartNumberingAfterBreak="0">
    <w:nsid w:val="3BAE4A24"/>
    <w:multiLevelType w:val="hybridMultilevel"/>
    <w:tmpl w:val="3CB0AD68"/>
    <w:lvl w:ilvl="0" w:tplc="F8B4D19A">
      <w:start w:val="1"/>
      <w:numFmt w:val="bullet"/>
      <w:lvlText w:val="-"/>
      <w:lvlJc w:val="left"/>
      <w:pPr>
        <w:ind w:left="980" w:hanging="360"/>
      </w:pPr>
      <w:rPr>
        <w:rFonts w:ascii="Calibri" w:hAnsi="Calibri" w:hint="default"/>
      </w:rPr>
    </w:lvl>
    <w:lvl w:ilvl="1" w:tplc="04090003" w:tentative="1">
      <w:start w:val="1"/>
      <w:numFmt w:val="bullet"/>
      <w:lvlText w:val="o"/>
      <w:lvlJc w:val="left"/>
      <w:pPr>
        <w:ind w:left="1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40" w:hanging="360"/>
      </w:pPr>
      <w:rPr>
        <w:rFonts w:ascii="Wingdings" w:hAnsi="Wingdings" w:hint="default"/>
      </w:rPr>
    </w:lvl>
  </w:abstractNum>
  <w:abstractNum w:abstractNumId="17" w15:restartNumberingAfterBreak="0">
    <w:nsid w:val="456A369C"/>
    <w:multiLevelType w:val="hybridMultilevel"/>
    <w:tmpl w:val="644AC242"/>
    <w:lvl w:ilvl="0" w:tplc="1910B922">
      <w:start w:val="1"/>
      <w:numFmt w:val="bullet"/>
      <w:pStyle w:val="ListBullet"/>
      <w:lvlText w:val="o"/>
      <w:lvlJc w:val="left"/>
      <w:pPr>
        <w:tabs>
          <w:tab w:val="num" w:pos="907"/>
        </w:tabs>
        <w:ind w:left="907" w:hanging="360"/>
      </w:pPr>
      <w:rPr>
        <w:rFonts w:ascii="Courier New" w:hAnsi="Courier New" w:hint="default"/>
        <w:color w:val="FF9900"/>
      </w:rPr>
    </w:lvl>
    <w:lvl w:ilvl="1" w:tplc="04090003" w:tentative="1">
      <w:start w:val="1"/>
      <w:numFmt w:val="bullet"/>
      <w:lvlText w:val="o"/>
      <w:lvlJc w:val="left"/>
      <w:pPr>
        <w:tabs>
          <w:tab w:val="num" w:pos="1627"/>
        </w:tabs>
        <w:ind w:left="162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347"/>
        </w:tabs>
        <w:ind w:left="23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067"/>
        </w:tabs>
        <w:ind w:left="30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787"/>
        </w:tabs>
        <w:ind w:left="378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507"/>
        </w:tabs>
        <w:ind w:left="45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227"/>
        </w:tabs>
        <w:ind w:left="52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947"/>
        </w:tabs>
        <w:ind w:left="594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667"/>
        </w:tabs>
        <w:ind w:left="6667" w:hanging="360"/>
      </w:pPr>
      <w:rPr>
        <w:rFonts w:ascii="Wingdings" w:hAnsi="Wingdings" w:hint="default"/>
      </w:rPr>
    </w:lvl>
  </w:abstractNum>
  <w:abstractNum w:abstractNumId="18" w15:restartNumberingAfterBreak="0">
    <w:nsid w:val="4B233A7E"/>
    <w:multiLevelType w:val="hybridMultilevel"/>
    <w:tmpl w:val="895AB6CE"/>
    <w:lvl w:ilvl="0" w:tplc="B55AD49C">
      <w:start w:val="1"/>
      <w:numFmt w:val="bullet"/>
      <w:lvlText w:val=""/>
      <w:lvlJc w:val="left"/>
      <w:pPr>
        <w:ind w:left="720" w:hanging="360"/>
      </w:pPr>
      <w:rPr>
        <w:rFonts w:ascii="Symbol" w:hAnsi="Symbol" w:hint="default"/>
        <w:b/>
        <w:i w:val="0"/>
        <w:color w:val="F79646"/>
        <w:sz w:val="28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05F03D4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72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44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216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88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360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432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504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57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6840"/>
        </w:tabs>
        <w:ind w:left="4320" w:hanging="1440"/>
      </w:pPr>
    </w:lvl>
  </w:abstractNum>
  <w:abstractNum w:abstractNumId="20" w15:restartNumberingAfterBreak="0">
    <w:nsid w:val="73B119E0"/>
    <w:multiLevelType w:val="hybridMultilevel"/>
    <w:tmpl w:val="D602B990"/>
    <w:lvl w:ilvl="0" w:tplc="B55AD49C">
      <w:start w:val="1"/>
      <w:numFmt w:val="bullet"/>
      <w:lvlText w:val=""/>
      <w:lvlJc w:val="left"/>
      <w:pPr>
        <w:ind w:left="720" w:hanging="360"/>
      </w:pPr>
      <w:rPr>
        <w:rFonts w:ascii="Symbol" w:hAnsi="Symbol" w:hint="default"/>
        <w:b/>
        <w:i w:val="0"/>
        <w:color w:val="F79646"/>
        <w:sz w:val="28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4A0701F"/>
    <w:multiLevelType w:val="hybridMultilevel"/>
    <w:tmpl w:val="574A02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5FD2DEC"/>
    <w:multiLevelType w:val="hybridMultilevel"/>
    <w:tmpl w:val="A6ACB31E"/>
    <w:lvl w:ilvl="0" w:tplc="FFFFFFFF">
      <w:start w:val="1"/>
      <w:numFmt w:val="decimal"/>
      <w:pStyle w:val="NumberedList"/>
      <w:lvlText w:val="%1."/>
      <w:lvlJc w:val="left"/>
      <w:pPr>
        <w:ind w:left="1166" w:hanging="360"/>
      </w:pPr>
    </w:lvl>
    <w:lvl w:ilvl="1" w:tplc="FFFFFFFF" w:tentative="1">
      <w:start w:val="1"/>
      <w:numFmt w:val="lowerLetter"/>
      <w:lvlText w:val="%2."/>
      <w:lvlJc w:val="left"/>
      <w:pPr>
        <w:ind w:left="1886" w:hanging="360"/>
      </w:pPr>
    </w:lvl>
    <w:lvl w:ilvl="2" w:tplc="FFFFFFFF" w:tentative="1">
      <w:start w:val="1"/>
      <w:numFmt w:val="lowerRoman"/>
      <w:lvlText w:val="%3."/>
      <w:lvlJc w:val="right"/>
      <w:pPr>
        <w:ind w:left="2606" w:hanging="180"/>
      </w:pPr>
    </w:lvl>
    <w:lvl w:ilvl="3" w:tplc="FFFFFFFF" w:tentative="1">
      <w:start w:val="1"/>
      <w:numFmt w:val="decimal"/>
      <w:lvlText w:val="%4."/>
      <w:lvlJc w:val="left"/>
      <w:pPr>
        <w:ind w:left="3326" w:hanging="360"/>
      </w:pPr>
    </w:lvl>
    <w:lvl w:ilvl="4" w:tplc="FFFFFFFF" w:tentative="1">
      <w:start w:val="1"/>
      <w:numFmt w:val="lowerLetter"/>
      <w:lvlText w:val="%5."/>
      <w:lvlJc w:val="left"/>
      <w:pPr>
        <w:ind w:left="4046" w:hanging="360"/>
      </w:pPr>
    </w:lvl>
    <w:lvl w:ilvl="5" w:tplc="FFFFFFFF" w:tentative="1">
      <w:start w:val="1"/>
      <w:numFmt w:val="lowerRoman"/>
      <w:lvlText w:val="%6."/>
      <w:lvlJc w:val="right"/>
      <w:pPr>
        <w:ind w:left="4766" w:hanging="180"/>
      </w:pPr>
    </w:lvl>
    <w:lvl w:ilvl="6" w:tplc="FFFFFFFF" w:tentative="1">
      <w:start w:val="1"/>
      <w:numFmt w:val="decimal"/>
      <w:lvlText w:val="%7."/>
      <w:lvlJc w:val="left"/>
      <w:pPr>
        <w:ind w:left="5486" w:hanging="360"/>
      </w:pPr>
    </w:lvl>
    <w:lvl w:ilvl="7" w:tplc="FFFFFFFF" w:tentative="1">
      <w:start w:val="1"/>
      <w:numFmt w:val="lowerLetter"/>
      <w:lvlText w:val="%8."/>
      <w:lvlJc w:val="left"/>
      <w:pPr>
        <w:ind w:left="6206" w:hanging="360"/>
      </w:pPr>
    </w:lvl>
    <w:lvl w:ilvl="8" w:tplc="FFFFFFFF" w:tentative="1">
      <w:start w:val="1"/>
      <w:numFmt w:val="lowerRoman"/>
      <w:lvlText w:val="%9."/>
      <w:lvlJc w:val="right"/>
      <w:pPr>
        <w:ind w:left="6926" w:hanging="180"/>
      </w:pPr>
    </w:lvl>
  </w:abstractNum>
  <w:num w:numId="1">
    <w:abstractNumId w:val="7"/>
  </w:num>
  <w:num w:numId="2">
    <w:abstractNumId w:val="6"/>
  </w:num>
  <w:num w:numId="3">
    <w:abstractNumId w:val="5"/>
  </w:num>
  <w:num w:numId="4">
    <w:abstractNumId w:val="4"/>
  </w:num>
  <w:num w:numId="5">
    <w:abstractNumId w:val="8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15"/>
  </w:num>
  <w:num w:numId="11">
    <w:abstractNumId w:val="19"/>
  </w:num>
  <w:num w:numId="12">
    <w:abstractNumId w:val="10"/>
  </w:num>
  <w:num w:numId="13">
    <w:abstractNumId w:val="13"/>
  </w:num>
  <w:num w:numId="14">
    <w:abstractNumId w:val="17"/>
  </w:num>
  <w:num w:numId="15">
    <w:abstractNumId w:val="14"/>
  </w:num>
  <w:num w:numId="16">
    <w:abstractNumId w:val="12"/>
  </w:num>
  <w:num w:numId="17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2"/>
  </w:num>
  <w:num w:numId="19">
    <w:abstractNumId w:val="16"/>
  </w:num>
  <w:num w:numId="20">
    <w:abstractNumId w:val="9"/>
  </w:num>
  <w:num w:numId="21">
    <w:abstractNumId w:val="21"/>
  </w:num>
  <w:num w:numId="22">
    <w:abstractNumId w:val="20"/>
  </w:num>
  <w:num w:numId="23">
    <w:abstractNumId w:val="18"/>
  </w:num>
  <w:num w:numId="24">
    <w:abstractNumId w:val="11"/>
  </w:num>
  <w:num w:numId="25">
    <w:abstractNumId w:val="11"/>
    <w:lvlOverride w:ilvl="0">
      <w:startOverride w:val="1"/>
    </w:lvlOverride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9"/>
  <w:proofState w:spelling="clean"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20"/>
  <w:drawingGridHorizontalSpacing w:val="10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C1657"/>
    <w:rsid w:val="0000127F"/>
    <w:rsid w:val="000015AB"/>
    <w:rsid w:val="000019D3"/>
    <w:rsid w:val="00002275"/>
    <w:rsid w:val="000038F0"/>
    <w:rsid w:val="00005B18"/>
    <w:rsid w:val="00007785"/>
    <w:rsid w:val="00010336"/>
    <w:rsid w:val="00010B37"/>
    <w:rsid w:val="00011B4F"/>
    <w:rsid w:val="00011B92"/>
    <w:rsid w:val="00015BA5"/>
    <w:rsid w:val="00015DF0"/>
    <w:rsid w:val="0001642A"/>
    <w:rsid w:val="000205C0"/>
    <w:rsid w:val="00020916"/>
    <w:rsid w:val="00020A7D"/>
    <w:rsid w:val="00021867"/>
    <w:rsid w:val="00023A68"/>
    <w:rsid w:val="00024152"/>
    <w:rsid w:val="0002450E"/>
    <w:rsid w:val="000255B3"/>
    <w:rsid w:val="000272FD"/>
    <w:rsid w:val="00027359"/>
    <w:rsid w:val="00027C74"/>
    <w:rsid w:val="00027D8B"/>
    <w:rsid w:val="00030A3F"/>
    <w:rsid w:val="00030F75"/>
    <w:rsid w:val="00031AE9"/>
    <w:rsid w:val="00032495"/>
    <w:rsid w:val="00034A8D"/>
    <w:rsid w:val="00035E94"/>
    <w:rsid w:val="00036394"/>
    <w:rsid w:val="00037856"/>
    <w:rsid w:val="000401EE"/>
    <w:rsid w:val="0004033B"/>
    <w:rsid w:val="000408E2"/>
    <w:rsid w:val="000421A4"/>
    <w:rsid w:val="0004434E"/>
    <w:rsid w:val="00044CD5"/>
    <w:rsid w:val="000451B1"/>
    <w:rsid w:val="000452D6"/>
    <w:rsid w:val="000454CB"/>
    <w:rsid w:val="00046DF7"/>
    <w:rsid w:val="000508B8"/>
    <w:rsid w:val="00050F22"/>
    <w:rsid w:val="0005163D"/>
    <w:rsid w:val="0005232A"/>
    <w:rsid w:val="0005243E"/>
    <w:rsid w:val="000527EA"/>
    <w:rsid w:val="00053FDF"/>
    <w:rsid w:val="0005426A"/>
    <w:rsid w:val="00054B8A"/>
    <w:rsid w:val="00056CCF"/>
    <w:rsid w:val="00062F9F"/>
    <w:rsid w:val="00063FBA"/>
    <w:rsid w:val="000644AC"/>
    <w:rsid w:val="000664FF"/>
    <w:rsid w:val="0006662C"/>
    <w:rsid w:val="00066DD8"/>
    <w:rsid w:val="00070373"/>
    <w:rsid w:val="000748A7"/>
    <w:rsid w:val="000751A1"/>
    <w:rsid w:val="00080783"/>
    <w:rsid w:val="00082426"/>
    <w:rsid w:val="00082B2B"/>
    <w:rsid w:val="00083197"/>
    <w:rsid w:val="00083BE3"/>
    <w:rsid w:val="0008403D"/>
    <w:rsid w:val="00084D2B"/>
    <w:rsid w:val="00086901"/>
    <w:rsid w:val="00091F2B"/>
    <w:rsid w:val="0009309E"/>
    <w:rsid w:val="000966FA"/>
    <w:rsid w:val="000A0146"/>
    <w:rsid w:val="000A0A87"/>
    <w:rsid w:val="000A23AD"/>
    <w:rsid w:val="000A297E"/>
    <w:rsid w:val="000A44DC"/>
    <w:rsid w:val="000A4660"/>
    <w:rsid w:val="000A5894"/>
    <w:rsid w:val="000A65A8"/>
    <w:rsid w:val="000A724F"/>
    <w:rsid w:val="000A76AC"/>
    <w:rsid w:val="000A76E2"/>
    <w:rsid w:val="000B1E97"/>
    <w:rsid w:val="000B3130"/>
    <w:rsid w:val="000B388E"/>
    <w:rsid w:val="000B3E7E"/>
    <w:rsid w:val="000B3FFE"/>
    <w:rsid w:val="000B440D"/>
    <w:rsid w:val="000B6654"/>
    <w:rsid w:val="000B6E56"/>
    <w:rsid w:val="000C16B7"/>
    <w:rsid w:val="000C1DF5"/>
    <w:rsid w:val="000C1FBD"/>
    <w:rsid w:val="000C5BCF"/>
    <w:rsid w:val="000D3138"/>
    <w:rsid w:val="000D48CB"/>
    <w:rsid w:val="000D4CC5"/>
    <w:rsid w:val="000D5B74"/>
    <w:rsid w:val="000E22EC"/>
    <w:rsid w:val="000E46AE"/>
    <w:rsid w:val="000E4AD2"/>
    <w:rsid w:val="000E56C2"/>
    <w:rsid w:val="000E64BB"/>
    <w:rsid w:val="000F1DBC"/>
    <w:rsid w:val="000F47EE"/>
    <w:rsid w:val="000F6985"/>
    <w:rsid w:val="000F6F7A"/>
    <w:rsid w:val="000F72B8"/>
    <w:rsid w:val="001014B5"/>
    <w:rsid w:val="00101962"/>
    <w:rsid w:val="0010331C"/>
    <w:rsid w:val="00103F6A"/>
    <w:rsid w:val="00104EE3"/>
    <w:rsid w:val="001067F9"/>
    <w:rsid w:val="001102FB"/>
    <w:rsid w:val="00111C57"/>
    <w:rsid w:val="001125E1"/>
    <w:rsid w:val="00112743"/>
    <w:rsid w:val="0011380D"/>
    <w:rsid w:val="00114013"/>
    <w:rsid w:val="001149AF"/>
    <w:rsid w:val="00115B6A"/>
    <w:rsid w:val="00116256"/>
    <w:rsid w:val="00117155"/>
    <w:rsid w:val="001230B7"/>
    <w:rsid w:val="00124212"/>
    <w:rsid w:val="00132799"/>
    <w:rsid w:val="00134FC8"/>
    <w:rsid w:val="001352E3"/>
    <w:rsid w:val="00135631"/>
    <w:rsid w:val="00135DC6"/>
    <w:rsid w:val="00136A3A"/>
    <w:rsid w:val="00140606"/>
    <w:rsid w:val="00140C1D"/>
    <w:rsid w:val="00140C3E"/>
    <w:rsid w:val="00141378"/>
    <w:rsid w:val="0014174C"/>
    <w:rsid w:val="00141A73"/>
    <w:rsid w:val="00142EA7"/>
    <w:rsid w:val="00144A50"/>
    <w:rsid w:val="00147864"/>
    <w:rsid w:val="00147A63"/>
    <w:rsid w:val="00151D3E"/>
    <w:rsid w:val="001524E3"/>
    <w:rsid w:val="00153897"/>
    <w:rsid w:val="00156B25"/>
    <w:rsid w:val="00156BB9"/>
    <w:rsid w:val="00157D0F"/>
    <w:rsid w:val="0016015F"/>
    <w:rsid w:val="00163968"/>
    <w:rsid w:val="00164572"/>
    <w:rsid w:val="00164A44"/>
    <w:rsid w:val="00165457"/>
    <w:rsid w:val="00165A36"/>
    <w:rsid w:val="0016616B"/>
    <w:rsid w:val="00167500"/>
    <w:rsid w:val="0016759E"/>
    <w:rsid w:val="00173EAE"/>
    <w:rsid w:val="0017589D"/>
    <w:rsid w:val="00175F24"/>
    <w:rsid w:val="00176D71"/>
    <w:rsid w:val="00182507"/>
    <w:rsid w:val="00183001"/>
    <w:rsid w:val="00184F09"/>
    <w:rsid w:val="00185F7D"/>
    <w:rsid w:val="00186B6C"/>
    <w:rsid w:val="00194272"/>
    <w:rsid w:val="001942E6"/>
    <w:rsid w:val="0019454C"/>
    <w:rsid w:val="00194A61"/>
    <w:rsid w:val="001952EC"/>
    <w:rsid w:val="0019552B"/>
    <w:rsid w:val="0019581F"/>
    <w:rsid w:val="00197622"/>
    <w:rsid w:val="001A351B"/>
    <w:rsid w:val="001A6608"/>
    <w:rsid w:val="001A6D82"/>
    <w:rsid w:val="001A762C"/>
    <w:rsid w:val="001B18A3"/>
    <w:rsid w:val="001B1D0A"/>
    <w:rsid w:val="001B2B63"/>
    <w:rsid w:val="001B30F0"/>
    <w:rsid w:val="001B416A"/>
    <w:rsid w:val="001B6C74"/>
    <w:rsid w:val="001B7BCF"/>
    <w:rsid w:val="001C1EE7"/>
    <w:rsid w:val="001C438E"/>
    <w:rsid w:val="001C5554"/>
    <w:rsid w:val="001C5FC4"/>
    <w:rsid w:val="001C6F97"/>
    <w:rsid w:val="001C7B50"/>
    <w:rsid w:val="001D458C"/>
    <w:rsid w:val="001D47E0"/>
    <w:rsid w:val="001D4B7B"/>
    <w:rsid w:val="001D771A"/>
    <w:rsid w:val="001E0E68"/>
    <w:rsid w:val="001E19FD"/>
    <w:rsid w:val="001E3745"/>
    <w:rsid w:val="001E41E0"/>
    <w:rsid w:val="001E4832"/>
    <w:rsid w:val="001E7302"/>
    <w:rsid w:val="001E7861"/>
    <w:rsid w:val="001F13D3"/>
    <w:rsid w:val="001F1A5A"/>
    <w:rsid w:val="001F2FD1"/>
    <w:rsid w:val="001F31DD"/>
    <w:rsid w:val="001F43FF"/>
    <w:rsid w:val="001F601B"/>
    <w:rsid w:val="001F679C"/>
    <w:rsid w:val="001F7313"/>
    <w:rsid w:val="001F738F"/>
    <w:rsid w:val="001F7801"/>
    <w:rsid w:val="0020015E"/>
    <w:rsid w:val="0020088A"/>
    <w:rsid w:val="0020216C"/>
    <w:rsid w:val="002021E9"/>
    <w:rsid w:val="00203260"/>
    <w:rsid w:val="00203B8D"/>
    <w:rsid w:val="002044B8"/>
    <w:rsid w:val="0020537D"/>
    <w:rsid w:val="00206ABD"/>
    <w:rsid w:val="00206FC9"/>
    <w:rsid w:val="002115E7"/>
    <w:rsid w:val="00213218"/>
    <w:rsid w:val="00213240"/>
    <w:rsid w:val="0021416F"/>
    <w:rsid w:val="00215442"/>
    <w:rsid w:val="00216BB1"/>
    <w:rsid w:val="002171FF"/>
    <w:rsid w:val="00217986"/>
    <w:rsid w:val="00223B25"/>
    <w:rsid w:val="0022435C"/>
    <w:rsid w:val="00224A95"/>
    <w:rsid w:val="00225EBF"/>
    <w:rsid w:val="0022616D"/>
    <w:rsid w:val="00227FB0"/>
    <w:rsid w:val="0023166A"/>
    <w:rsid w:val="00232626"/>
    <w:rsid w:val="00233464"/>
    <w:rsid w:val="0023386C"/>
    <w:rsid w:val="00233A87"/>
    <w:rsid w:val="00233D24"/>
    <w:rsid w:val="00237245"/>
    <w:rsid w:val="00241709"/>
    <w:rsid w:val="00241B1C"/>
    <w:rsid w:val="00242577"/>
    <w:rsid w:val="00246D47"/>
    <w:rsid w:val="002473CB"/>
    <w:rsid w:val="00250568"/>
    <w:rsid w:val="002522EA"/>
    <w:rsid w:val="0025327E"/>
    <w:rsid w:val="00254F61"/>
    <w:rsid w:val="00257269"/>
    <w:rsid w:val="00257BA2"/>
    <w:rsid w:val="00261A31"/>
    <w:rsid w:val="002635F4"/>
    <w:rsid w:val="00265303"/>
    <w:rsid w:val="00265358"/>
    <w:rsid w:val="00265CE6"/>
    <w:rsid w:val="00265E5F"/>
    <w:rsid w:val="00266BD8"/>
    <w:rsid w:val="00267B62"/>
    <w:rsid w:val="00267D08"/>
    <w:rsid w:val="00271C4B"/>
    <w:rsid w:val="00272E37"/>
    <w:rsid w:val="002744B7"/>
    <w:rsid w:val="0027513F"/>
    <w:rsid w:val="00275C78"/>
    <w:rsid w:val="00277172"/>
    <w:rsid w:val="00277372"/>
    <w:rsid w:val="002776A2"/>
    <w:rsid w:val="00281436"/>
    <w:rsid w:val="002817B9"/>
    <w:rsid w:val="00282B7B"/>
    <w:rsid w:val="0028310E"/>
    <w:rsid w:val="002833E8"/>
    <w:rsid w:val="00283F4E"/>
    <w:rsid w:val="002842F3"/>
    <w:rsid w:val="0028465C"/>
    <w:rsid w:val="002847EA"/>
    <w:rsid w:val="00285F35"/>
    <w:rsid w:val="00286725"/>
    <w:rsid w:val="00286BFC"/>
    <w:rsid w:val="0028763E"/>
    <w:rsid w:val="00291430"/>
    <w:rsid w:val="00292D94"/>
    <w:rsid w:val="002935FE"/>
    <w:rsid w:val="00295AA1"/>
    <w:rsid w:val="00296882"/>
    <w:rsid w:val="0029696E"/>
    <w:rsid w:val="002A333B"/>
    <w:rsid w:val="002A3BF0"/>
    <w:rsid w:val="002A4435"/>
    <w:rsid w:val="002A5497"/>
    <w:rsid w:val="002A620B"/>
    <w:rsid w:val="002A7A0F"/>
    <w:rsid w:val="002A7DF8"/>
    <w:rsid w:val="002B0BC5"/>
    <w:rsid w:val="002B0C59"/>
    <w:rsid w:val="002B3031"/>
    <w:rsid w:val="002B358F"/>
    <w:rsid w:val="002B4AB7"/>
    <w:rsid w:val="002B5374"/>
    <w:rsid w:val="002C032A"/>
    <w:rsid w:val="002C3E32"/>
    <w:rsid w:val="002C4806"/>
    <w:rsid w:val="002C50DB"/>
    <w:rsid w:val="002C63D7"/>
    <w:rsid w:val="002C6640"/>
    <w:rsid w:val="002D0A3C"/>
    <w:rsid w:val="002D0C47"/>
    <w:rsid w:val="002D2FC7"/>
    <w:rsid w:val="002D4151"/>
    <w:rsid w:val="002D58E3"/>
    <w:rsid w:val="002D7B33"/>
    <w:rsid w:val="002E08D6"/>
    <w:rsid w:val="002E1918"/>
    <w:rsid w:val="002E241B"/>
    <w:rsid w:val="002E25B6"/>
    <w:rsid w:val="002E4195"/>
    <w:rsid w:val="002E4F7F"/>
    <w:rsid w:val="002F2CD7"/>
    <w:rsid w:val="002F496B"/>
    <w:rsid w:val="002F52AB"/>
    <w:rsid w:val="002F62E9"/>
    <w:rsid w:val="002F7047"/>
    <w:rsid w:val="003001F6"/>
    <w:rsid w:val="00302DDF"/>
    <w:rsid w:val="00303274"/>
    <w:rsid w:val="00303820"/>
    <w:rsid w:val="003041F9"/>
    <w:rsid w:val="0030559D"/>
    <w:rsid w:val="0031155B"/>
    <w:rsid w:val="00311A39"/>
    <w:rsid w:val="00311BDD"/>
    <w:rsid w:val="00313544"/>
    <w:rsid w:val="00313CD5"/>
    <w:rsid w:val="00315610"/>
    <w:rsid w:val="00316487"/>
    <w:rsid w:val="00316F17"/>
    <w:rsid w:val="0031797A"/>
    <w:rsid w:val="003204AE"/>
    <w:rsid w:val="003217C4"/>
    <w:rsid w:val="0032327B"/>
    <w:rsid w:val="0032367D"/>
    <w:rsid w:val="003247F7"/>
    <w:rsid w:val="00326DBD"/>
    <w:rsid w:val="00327D81"/>
    <w:rsid w:val="00330237"/>
    <w:rsid w:val="0033078D"/>
    <w:rsid w:val="00330A58"/>
    <w:rsid w:val="00331221"/>
    <w:rsid w:val="00331324"/>
    <w:rsid w:val="003319CE"/>
    <w:rsid w:val="003328E8"/>
    <w:rsid w:val="00333493"/>
    <w:rsid w:val="00333891"/>
    <w:rsid w:val="00333E59"/>
    <w:rsid w:val="00333F34"/>
    <w:rsid w:val="003345F9"/>
    <w:rsid w:val="003356D1"/>
    <w:rsid w:val="003358EE"/>
    <w:rsid w:val="00335D12"/>
    <w:rsid w:val="00335F80"/>
    <w:rsid w:val="00337F2E"/>
    <w:rsid w:val="00337F46"/>
    <w:rsid w:val="00341336"/>
    <w:rsid w:val="00341BB3"/>
    <w:rsid w:val="003423A0"/>
    <w:rsid w:val="0034247F"/>
    <w:rsid w:val="003440A6"/>
    <w:rsid w:val="0034656C"/>
    <w:rsid w:val="00346A41"/>
    <w:rsid w:val="00351529"/>
    <w:rsid w:val="003536CB"/>
    <w:rsid w:val="003537F1"/>
    <w:rsid w:val="00354093"/>
    <w:rsid w:val="00354496"/>
    <w:rsid w:val="0035532A"/>
    <w:rsid w:val="00355858"/>
    <w:rsid w:val="0035748F"/>
    <w:rsid w:val="00361877"/>
    <w:rsid w:val="003630D0"/>
    <w:rsid w:val="0036407C"/>
    <w:rsid w:val="00365650"/>
    <w:rsid w:val="00365669"/>
    <w:rsid w:val="003669DD"/>
    <w:rsid w:val="00370FB2"/>
    <w:rsid w:val="00371FD1"/>
    <w:rsid w:val="00372C10"/>
    <w:rsid w:val="0037356A"/>
    <w:rsid w:val="003754F0"/>
    <w:rsid w:val="00376AF6"/>
    <w:rsid w:val="003800A7"/>
    <w:rsid w:val="00381E8D"/>
    <w:rsid w:val="00386A8E"/>
    <w:rsid w:val="00387CBA"/>
    <w:rsid w:val="00391C44"/>
    <w:rsid w:val="003923DF"/>
    <w:rsid w:val="00393214"/>
    <w:rsid w:val="00393FAF"/>
    <w:rsid w:val="00394728"/>
    <w:rsid w:val="003959B2"/>
    <w:rsid w:val="00395DC0"/>
    <w:rsid w:val="00395EA7"/>
    <w:rsid w:val="00397164"/>
    <w:rsid w:val="00397B07"/>
    <w:rsid w:val="003A1C96"/>
    <w:rsid w:val="003A1CD3"/>
    <w:rsid w:val="003A22C9"/>
    <w:rsid w:val="003A3477"/>
    <w:rsid w:val="003A3839"/>
    <w:rsid w:val="003A3D5E"/>
    <w:rsid w:val="003A418C"/>
    <w:rsid w:val="003A5616"/>
    <w:rsid w:val="003A5778"/>
    <w:rsid w:val="003A79C1"/>
    <w:rsid w:val="003B1607"/>
    <w:rsid w:val="003B1F16"/>
    <w:rsid w:val="003B20EC"/>
    <w:rsid w:val="003B215A"/>
    <w:rsid w:val="003B2CBF"/>
    <w:rsid w:val="003C018A"/>
    <w:rsid w:val="003C12F3"/>
    <w:rsid w:val="003C2E63"/>
    <w:rsid w:val="003C2EFD"/>
    <w:rsid w:val="003C428A"/>
    <w:rsid w:val="003C61B6"/>
    <w:rsid w:val="003C66EE"/>
    <w:rsid w:val="003C7D85"/>
    <w:rsid w:val="003D15F5"/>
    <w:rsid w:val="003D1DF9"/>
    <w:rsid w:val="003D549F"/>
    <w:rsid w:val="003D67DA"/>
    <w:rsid w:val="003D68EE"/>
    <w:rsid w:val="003D74D5"/>
    <w:rsid w:val="003D7852"/>
    <w:rsid w:val="003E0831"/>
    <w:rsid w:val="003E1B73"/>
    <w:rsid w:val="003E1DB5"/>
    <w:rsid w:val="003E251E"/>
    <w:rsid w:val="003E267A"/>
    <w:rsid w:val="003E3EA0"/>
    <w:rsid w:val="003E3F3F"/>
    <w:rsid w:val="003E4B9C"/>
    <w:rsid w:val="003E56CE"/>
    <w:rsid w:val="003E6518"/>
    <w:rsid w:val="003E71FE"/>
    <w:rsid w:val="003E7583"/>
    <w:rsid w:val="003E7633"/>
    <w:rsid w:val="003F035C"/>
    <w:rsid w:val="003F11F3"/>
    <w:rsid w:val="003F4CEC"/>
    <w:rsid w:val="003F5C13"/>
    <w:rsid w:val="003F6859"/>
    <w:rsid w:val="004007A0"/>
    <w:rsid w:val="004012FE"/>
    <w:rsid w:val="0040306F"/>
    <w:rsid w:val="00403DAB"/>
    <w:rsid w:val="0040509B"/>
    <w:rsid w:val="004117B3"/>
    <w:rsid w:val="004125E5"/>
    <w:rsid w:val="00412FCF"/>
    <w:rsid w:val="00416D85"/>
    <w:rsid w:val="00417CFB"/>
    <w:rsid w:val="00417D96"/>
    <w:rsid w:val="00417F1D"/>
    <w:rsid w:val="00420DA3"/>
    <w:rsid w:val="004212AB"/>
    <w:rsid w:val="00422333"/>
    <w:rsid w:val="0042332C"/>
    <w:rsid w:val="00423B5F"/>
    <w:rsid w:val="00423BBA"/>
    <w:rsid w:val="00424530"/>
    <w:rsid w:val="00426158"/>
    <w:rsid w:val="004265CB"/>
    <w:rsid w:val="00430969"/>
    <w:rsid w:val="00431123"/>
    <w:rsid w:val="0043162A"/>
    <w:rsid w:val="004329E5"/>
    <w:rsid w:val="004334B4"/>
    <w:rsid w:val="00435272"/>
    <w:rsid w:val="00436A52"/>
    <w:rsid w:val="004375BB"/>
    <w:rsid w:val="00446D3C"/>
    <w:rsid w:val="00446DBC"/>
    <w:rsid w:val="004479E6"/>
    <w:rsid w:val="00447A18"/>
    <w:rsid w:val="004500C6"/>
    <w:rsid w:val="00450D22"/>
    <w:rsid w:val="00450F9A"/>
    <w:rsid w:val="004521AB"/>
    <w:rsid w:val="00452525"/>
    <w:rsid w:val="00453764"/>
    <w:rsid w:val="00455074"/>
    <w:rsid w:val="00456B80"/>
    <w:rsid w:val="00457AB7"/>
    <w:rsid w:val="004603F3"/>
    <w:rsid w:val="004619A6"/>
    <w:rsid w:val="00461CE0"/>
    <w:rsid w:val="00463781"/>
    <w:rsid w:val="00466D99"/>
    <w:rsid w:val="0047045A"/>
    <w:rsid w:val="00471253"/>
    <w:rsid w:val="00471536"/>
    <w:rsid w:val="00471CDA"/>
    <w:rsid w:val="00471D1B"/>
    <w:rsid w:val="00472B29"/>
    <w:rsid w:val="004736C5"/>
    <w:rsid w:val="00475342"/>
    <w:rsid w:val="00476452"/>
    <w:rsid w:val="004769D5"/>
    <w:rsid w:val="00476C47"/>
    <w:rsid w:val="00477129"/>
    <w:rsid w:val="0048056E"/>
    <w:rsid w:val="00481730"/>
    <w:rsid w:val="004832AD"/>
    <w:rsid w:val="0048636D"/>
    <w:rsid w:val="00487939"/>
    <w:rsid w:val="00487BA8"/>
    <w:rsid w:val="004931E0"/>
    <w:rsid w:val="00493F53"/>
    <w:rsid w:val="00496496"/>
    <w:rsid w:val="0049682B"/>
    <w:rsid w:val="00496917"/>
    <w:rsid w:val="00497CB4"/>
    <w:rsid w:val="004A083E"/>
    <w:rsid w:val="004A2B4B"/>
    <w:rsid w:val="004A4504"/>
    <w:rsid w:val="004A50EB"/>
    <w:rsid w:val="004A5B9D"/>
    <w:rsid w:val="004A5D44"/>
    <w:rsid w:val="004A668B"/>
    <w:rsid w:val="004A6B8D"/>
    <w:rsid w:val="004B07AE"/>
    <w:rsid w:val="004B1A20"/>
    <w:rsid w:val="004B1C11"/>
    <w:rsid w:val="004B2010"/>
    <w:rsid w:val="004B47FA"/>
    <w:rsid w:val="004B5562"/>
    <w:rsid w:val="004B6795"/>
    <w:rsid w:val="004B6AE0"/>
    <w:rsid w:val="004B6D75"/>
    <w:rsid w:val="004B7022"/>
    <w:rsid w:val="004B7BB1"/>
    <w:rsid w:val="004B7F27"/>
    <w:rsid w:val="004C0330"/>
    <w:rsid w:val="004C1FA2"/>
    <w:rsid w:val="004C27E6"/>
    <w:rsid w:val="004C40D8"/>
    <w:rsid w:val="004C5D43"/>
    <w:rsid w:val="004C714F"/>
    <w:rsid w:val="004C7D2D"/>
    <w:rsid w:val="004D0BC3"/>
    <w:rsid w:val="004D16A3"/>
    <w:rsid w:val="004D2BC4"/>
    <w:rsid w:val="004D3A68"/>
    <w:rsid w:val="004D3DB6"/>
    <w:rsid w:val="004E3D53"/>
    <w:rsid w:val="004E41C8"/>
    <w:rsid w:val="004E4438"/>
    <w:rsid w:val="004E49CA"/>
    <w:rsid w:val="004E4D9B"/>
    <w:rsid w:val="004E6DE3"/>
    <w:rsid w:val="004E7E8E"/>
    <w:rsid w:val="004F122A"/>
    <w:rsid w:val="004F18D9"/>
    <w:rsid w:val="004F37C7"/>
    <w:rsid w:val="004F4893"/>
    <w:rsid w:val="004F5121"/>
    <w:rsid w:val="004F5BEF"/>
    <w:rsid w:val="004F6CC9"/>
    <w:rsid w:val="005046CB"/>
    <w:rsid w:val="00504B7A"/>
    <w:rsid w:val="0050562A"/>
    <w:rsid w:val="00505C25"/>
    <w:rsid w:val="00506F3B"/>
    <w:rsid w:val="00507243"/>
    <w:rsid w:val="0051105D"/>
    <w:rsid w:val="00511F82"/>
    <w:rsid w:val="0051323C"/>
    <w:rsid w:val="00514397"/>
    <w:rsid w:val="00514EEC"/>
    <w:rsid w:val="00521AC8"/>
    <w:rsid w:val="00522B34"/>
    <w:rsid w:val="0052328C"/>
    <w:rsid w:val="005232B1"/>
    <w:rsid w:val="00524A53"/>
    <w:rsid w:val="005254B8"/>
    <w:rsid w:val="0052561E"/>
    <w:rsid w:val="005304D0"/>
    <w:rsid w:val="005310DF"/>
    <w:rsid w:val="0053162F"/>
    <w:rsid w:val="0053164A"/>
    <w:rsid w:val="00531F77"/>
    <w:rsid w:val="00533220"/>
    <w:rsid w:val="005333B1"/>
    <w:rsid w:val="00533752"/>
    <w:rsid w:val="00534867"/>
    <w:rsid w:val="005411B4"/>
    <w:rsid w:val="005435C6"/>
    <w:rsid w:val="00543784"/>
    <w:rsid w:val="00544148"/>
    <w:rsid w:val="00546CE8"/>
    <w:rsid w:val="00547B83"/>
    <w:rsid w:val="0055073C"/>
    <w:rsid w:val="00550DCE"/>
    <w:rsid w:val="00551852"/>
    <w:rsid w:val="00552203"/>
    <w:rsid w:val="00552B72"/>
    <w:rsid w:val="005537B7"/>
    <w:rsid w:val="00554723"/>
    <w:rsid w:val="00554C61"/>
    <w:rsid w:val="005558C9"/>
    <w:rsid w:val="00556476"/>
    <w:rsid w:val="00561024"/>
    <w:rsid w:val="005610F8"/>
    <w:rsid w:val="00561CA3"/>
    <w:rsid w:val="00561F7C"/>
    <w:rsid w:val="005632E4"/>
    <w:rsid w:val="005635EE"/>
    <w:rsid w:val="00563869"/>
    <w:rsid w:val="0056505A"/>
    <w:rsid w:val="00565F63"/>
    <w:rsid w:val="00566F02"/>
    <w:rsid w:val="00572999"/>
    <w:rsid w:val="00573758"/>
    <w:rsid w:val="00573A03"/>
    <w:rsid w:val="0057424F"/>
    <w:rsid w:val="00575038"/>
    <w:rsid w:val="00576AB2"/>
    <w:rsid w:val="00580E1B"/>
    <w:rsid w:val="00582FF4"/>
    <w:rsid w:val="00583B85"/>
    <w:rsid w:val="005842C4"/>
    <w:rsid w:val="0058444A"/>
    <w:rsid w:val="0058620B"/>
    <w:rsid w:val="00587A3D"/>
    <w:rsid w:val="00590A4E"/>
    <w:rsid w:val="00590F95"/>
    <w:rsid w:val="005918F4"/>
    <w:rsid w:val="00593CF1"/>
    <w:rsid w:val="005948F0"/>
    <w:rsid w:val="005A125A"/>
    <w:rsid w:val="005A1A31"/>
    <w:rsid w:val="005A230F"/>
    <w:rsid w:val="005A35A2"/>
    <w:rsid w:val="005A45A5"/>
    <w:rsid w:val="005A4629"/>
    <w:rsid w:val="005A4A4A"/>
    <w:rsid w:val="005A4CB0"/>
    <w:rsid w:val="005A4D40"/>
    <w:rsid w:val="005A6166"/>
    <w:rsid w:val="005A73F7"/>
    <w:rsid w:val="005A7784"/>
    <w:rsid w:val="005A7E80"/>
    <w:rsid w:val="005A7EEF"/>
    <w:rsid w:val="005B0347"/>
    <w:rsid w:val="005B0CB5"/>
    <w:rsid w:val="005B17B8"/>
    <w:rsid w:val="005B19B4"/>
    <w:rsid w:val="005B2CBA"/>
    <w:rsid w:val="005B3855"/>
    <w:rsid w:val="005B3E8E"/>
    <w:rsid w:val="005B4059"/>
    <w:rsid w:val="005B4427"/>
    <w:rsid w:val="005B49AD"/>
    <w:rsid w:val="005B585C"/>
    <w:rsid w:val="005B5954"/>
    <w:rsid w:val="005B6545"/>
    <w:rsid w:val="005B662F"/>
    <w:rsid w:val="005B6636"/>
    <w:rsid w:val="005B66DB"/>
    <w:rsid w:val="005B7083"/>
    <w:rsid w:val="005B7F6E"/>
    <w:rsid w:val="005C2B5F"/>
    <w:rsid w:val="005C2CFA"/>
    <w:rsid w:val="005C4AA9"/>
    <w:rsid w:val="005C59EB"/>
    <w:rsid w:val="005D00C2"/>
    <w:rsid w:val="005D0BFF"/>
    <w:rsid w:val="005D2B05"/>
    <w:rsid w:val="005D3E99"/>
    <w:rsid w:val="005D5E6D"/>
    <w:rsid w:val="005D5EA4"/>
    <w:rsid w:val="005D702A"/>
    <w:rsid w:val="005E0006"/>
    <w:rsid w:val="005E0127"/>
    <w:rsid w:val="005E13CA"/>
    <w:rsid w:val="005E1E9F"/>
    <w:rsid w:val="005E2588"/>
    <w:rsid w:val="005E295C"/>
    <w:rsid w:val="005E49D0"/>
    <w:rsid w:val="005F007F"/>
    <w:rsid w:val="005F2AF7"/>
    <w:rsid w:val="005F46B7"/>
    <w:rsid w:val="005F5A98"/>
    <w:rsid w:val="005F7760"/>
    <w:rsid w:val="00603754"/>
    <w:rsid w:val="00604AC8"/>
    <w:rsid w:val="00605DAE"/>
    <w:rsid w:val="0060625A"/>
    <w:rsid w:val="00606C0A"/>
    <w:rsid w:val="00611F7C"/>
    <w:rsid w:val="00612066"/>
    <w:rsid w:val="00612C17"/>
    <w:rsid w:val="00614B6C"/>
    <w:rsid w:val="00625750"/>
    <w:rsid w:val="00626048"/>
    <w:rsid w:val="00626885"/>
    <w:rsid w:val="00627AF4"/>
    <w:rsid w:val="00627C14"/>
    <w:rsid w:val="00630036"/>
    <w:rsid w:val="00635364"/>
    <w:rsid w:val="0063555A"/>
    <w:rsid w:val="006368D6"/>
    <w:rsid w:val="00640795"/>
    <w:rsid w:val="00641008"/>
    <w:rsid w:val="006414FF"/>
    <w:rsid w:val="00641D70"/>
    <w:rsid w:val="00642688"/>
    <w:rsid w:val="006429FD"/>
    <w:rsid w:val="00642F66"/>
    <w:rsid w:val="0064382E"/>
    <w:rsid w:val="0064531B"/>
    <w:rsid w:val="00645F90"/>
    <w:rsid w:val="00645FC4"/>
    <w:rsid w:val="00646C2E"/>
    <w:rsid w:val="006514D0"/>
    <w:rsid w:val="0065409C"/>
    <w:rsid w:val="00656F64"/>
    <w:rsid w:val="0066206F"/>
    <w:rsid w:val="00664A74"/>
    <w:rsid w:val="006658BE"/>
    <w:rsid w:val="00665964"/>
    <w:rsid w:val="00665B35"/>
    <w:rsid w:val="00665CB1"/>
    <w:rsid w:val="00666418"/>
    <w:rsid w:val="006716D9"/>
    <w:rsid w:val="00673C88"/>
    <w:rsid w:val="006754F9"/>
    <w:rsid w:val="006757AF"/>
    <w:rsid w:val="00675AFC"/>
    <w:rsid w:val="0067616A"/>
    <w:rsid w:val="006806DF"/>
    <w:rsid w:val="00681D45"/>
    <w:rsid w:val="0068208D"/>
    <w:rsid w:val="0068251C"/>
    <w:rsid w:val="006836E6"/>
    <w:rsid w:val="0068370B"/>
    <w:rsid w:val="00683797"/>
    <w:rsid w:val="006850DB"/>
    <w:rsid w:val="006875B0"/>
    <w:rsid w:val="0068799B"/>
    <w:rsid w:val="00690DF6"/>
    <w:rsid w:val="00692727"/>
    <w:rsid w:val="00693151"/>
    <w:rsid w:val="0069519F"/>
    <w:rsid w:val="0069541D"/>
    <w:rsid w:val="006965C5"/>
    <w:rsid w:val="0069727F"/>
    <w:rsid w:val="00697B3B"/>
    <w:rsid w:val="006A127B"/>
    <w:rsid w:val="006A2BD5"/>
    <w:rsid w:val="006A4F0C"/>
    <w:rsid w:val="006A7027"/>
    <w:rsid w:val="006B1FC1"/>
    <w:rsid w:val="006B2069"/>
    <w:rsid w:val="006B2664"/>
    <w:rsid w:val="006B5DB6"/>
    <w:rsid w:val="006B6E37"/>
    <w:rsid w:val="006C107B"/>
    <w:rsid w:val="006C14EC"/>
    <w:rsid w:val="006C22B5"/>
    <w:rsid w:val="006C260C"/>
    <w:rsid w:val="006C29C3"/>
    <w:rsid w:val="006C3E41"/>
    <w:rsid w:val="006C62FC"/>
    <w:rsid w:val="006C76A9"/>
    <w:rsid w:val="006D023D"/>
    <w:rsid w:val="006D0E81"/>
    <w:rsid w:val="006D1649"/>
    <w:rsid w:val="006D1A4C"/>
    <w:rsid w:val="006D28A9"/>
    <w:rsid w:val="006D3BB3"/>
    <w:rsid w:val="006D3FE3"/>
    <w:rsid w:val="006D4409"/>
    <w:rsid w:val="006D44EF"/>
    <w:rsid w:val="006E0ED1"/>
    <w:rsid w:val="006E11FD"/>
    <w:rsid w:val="006E2A51"/>
    <w:rsid w:val="006E2DA6"/>
    <w:rsid w:val="006E43E8"/>
    <w:rsid w:val="006E45FD"/>
    <w:rsid w:val="006E7833"/>
    <w:rsid w:val="006E7A8A"/>
    <w:rsid w:val="006E7B9B"/>
    <w:rsid w:val="006F55C6"/>
    <w:rsid w:val="006F5838"/>
    <w:rsid w:val="006F7664"/>
    <w:rsid w:val="00702A54"/>
    <w:rsid w:val="00704174"/>
    <w:rsid w:val="0070711A"/>
    <w:rsid w:val="007073E1"/>
    <w:rsid w:val="00707616"/>
    <w:rsid w:val="0071021B"/>
    <w:rsid w:val="0071040D"/>
    <w:rsid w:val="0071143D"/>
    <w:rsid w:val="007127B1"/>
    <w:rsid w:val="00713356"/>
    <w:rsid w:val="0071382D"/>
    <w:rsid w:val="00713C53"/>
    <w:rsid w:val="007140AA"/>
    <w:rsid w:val="00716281"/>
    <w:rsid w:val="007163AC"/>
    <w:rsid w:val="00722988"/>
    <w:rsid w:val="007241D8"/>
    <w:rsid w:val="0072515B"/>
    <w:rsid w:val="007271C9"/>
    <w:rsid w:val="007304B1"/>
    <w:rsid w:val="00730CC0"/>
    <w:rsid w:val="00733843"/>
    <w:rsid w:val="00733879"/>
    <w:rsid w:val="00734704"/>
    <w:rsid w:val="00736DFD"/>
    <w:rsid w:val="00740034"/>
    <w:rsid w:val="00741C94"/>
    <w:rsid w:val="00742473"/>
    <w:rsid w:val="00742ECD"/>
    <w:rsid w:val="007441D5"/>
    <w:rsid w:val="00745B83"/>
    <w:rsid w:val="00750620"/>
    <w:rsid w:val="007541E4"/>
    <w:rsid w:val="007553A1"/>
    <w:rsid w:val="00760B56"/>
    <w:rsid w:val="00760D58"/>
    <w:rsid w:val="00761ADA"/>
    <w:rsid w:val="007626EB"/>
    <w:rsid w:val="00763546"/>
    <w:rsid w:val="00764D32"/>
    <w:rsid w:val="00771C80"/>
    <w:rsid w:val="00772015"/>
    <w:rsid w:val="00772099"/>
    <w:rsid w:val="00773739"/>
    <w:rsid w:val="00774858"/>
    <w:rsid w:val="0077642F"/>
    <w:rsid w:val="007768E6"/>
    <w:rsid w:val="00776F98"/>
    <w:rsid w:val="00777A6B"/>
    <w:rsid w:val="00781768"/>
    <w:rsid w:val="00782849"/>
    <w:rsid w:val="00783306"/>
    <w:rsid w:val="00784F3D"/>
    <w:rsid w:val="00784F60"/>
    <w:rsid w:val="0078762E"/>
    <w:rsid w:val="00790BDD"/>
    <w:rsid w:val="00791D18"/>
    <w:rsid w:val="00794035"/>
    <w:rsid w:val="00794479"/>
    <w:rsid w:val="0079489B"/>
    <w:rsid w:val="00795F5C"/>
    <w:rsid w:val="007A0C3C"/>
    <w:rsid w:val="007A52AD"/>
    <w:rsid w:val="007A63AA"/>
    <w:rsid w:val="007A6C83"/>
    <w:rsid w:val="007A7DA4"/>
    <w:rsid w:val="007B03DB"/>
    <w:rsid w:val="007B3B93"/>
    <w:rsid w:val="007B512B"/>
    <w:rsid w:val="007B6105"/>
    <w:rsid w:val="007B797F"/>
    <w:rsid w:val="007B7DF5"/>
    <w:rsid w:val="007C0286"/>
    <w:rsid w:val="007C0BDE"/>
    <w:rsid w:val="007C2241"/>
    <w:rsid w:val="007C27A9"/>
    <w:rsid w:val="007C46C4"/>
    <w:rsid w:val="007C4F47"/>
    <w:rsid w:val="007C5346"/>
    <w:rsid w:val="007C77D4"/>
    <w:rsid w:val="007D0066"/>
    <w:rsid w:val="007D33F9"/>
    <w:rsid w:val="007D4219"/>
    <w:rsid w:val="007D42F4"/>
    <w:rsid w:val="007D4590"/>
    <w:rsid w:val="007D5077"/>
    <w:rsid w:val="007D5430"/>
    <w:rsid w:val="007D6757"/>
    <w:rsid w:val="007D690D"/>
    <w:rsid w:val="007D7B26"/>
    <w:rsid w:val="007E00E8"/>
    <w:rsid w:val="007E0C4F"/>
    <w:rsid w:val="007E1D75"/>
    <w:rsid w:val="007E2741"/>
    <w:rsid w:val="007E4C62"/>
    <w:rsid w:val="007E4C64"/>
    <w:rsid w:val="007E4FAA"/>
    <w:rsid w:val="007E55E3"/>
    <w:rsid w:val="007F02AB"/>
    <w:rsid w:val="007F2766"/>
    <w:rsid w:val="007F41F2"/>
    <w:rsid w:val="007F6642"/>
    <w:rsid w:val="007F732C"/>
    <w:rsid w:val="007F7B87"/>
    <w:rsid w:val="008048DC"/>
    <w:rsid w:val="00804BC6"/>
    <w:rsid w:val="00806775"/>
    <w:rsid w:val="0081124A"/>
    <w:rsid w:val="00812081"/>
    <w:rsid w:val="008122FE"/>
    <w:rsid w:val="00813193"/>
    <w:rsid w:val="00814FE8"/>
    <w:rsid w:val="0081513D"/>
    <w:rsid w:val="008167D8"/>
    <w:rsid w:val="008171AE"/>
    <w:rsid w:val="00817987"/>
    <w:rsid w:val="00820A4B"/>
    <w:rsid w:val="00822923"/>
    <w:rsid w:val="00824EDD"/>
    <w:rsid w:val="00825FBF"/>
    <w:rsid w:val="0082689E"/>
    <w:rsid w:val="00830141"/>
    <w:rsid w:val="00831F35"/>
    <w:rsid w:val="008323F4"/>
    <w:rsid w:val="00833460"/>
    <w:rsid w:val="00834DD5"/>
    <w:rsid w:val="00835D2D"/>
    <w:rsid w:val="00836EAC"/>
    <w:rsid w:val="00840DCE"/>
    <w:rsid w:val="0084412F"/>
    <w:rsid w:val="00851505"/>
    <w:rsid w:val="00851956"/>
    <w:rsid w:val="00852975"/>
    <w:rsid w:val="00852A0D"/>
    <w:rsid w:val="00852E0E"/>
    <w:rsid w:val="00855AF0"/>
    <w:rsid w:val="00857E37"/>
    <w:rsid w:val="00857F19"/>
    <w:rsid w:val="00860185"/>
    <w:rsid w:val="008629C4"/>
    <w:rsid w:val="00865AD4"/>
    <w:rsid w:val="00866FEA"/>
    <w:rsid w:val="00871041"/>
    <w:rsid w:val="00871065"/>
    <w:rsid w:val="008711B0"/>
    <w:rsid w:val="008718E7"/>
    <w:rsid w:val="00874D09"/>
    <w:rsid w:val="0087665B"/>
    <w:rsid w:val="00877E78"/>
    <w:rsid w:val="008804E0"/>
    <w:rsid w:val="008835EF"/>
    <w:rsid w:val="00884F0B"/>
    <w:rsid w:val="00886A44"/>
    <w:rsid w:val="00886EA1"/>
    <w:rsid w:val="00891982"/>
    <w:rsid w:val="00891CEB"/>
    <w:rsid w:val="008923F5"/>
    <w:rsid w:val="00892CBE"/>
    <w:rsid w:val="00892D97"/>
    <w:rsid w:val="008940F8"/>
    <w:rsid w:val="00894EB1"/>
    <w:rsid w:val="00895455"/>
    <w:rsid w:val="00895F4A"/>
    <w:rsid w:val="00896DCE"/>
    <w:rsid w:val="00897CDA"/>
    <w:rsid w:val="00897F38"/>
    <w:rsid w:val="008A0654"/>
    <w:rsid w:val="008A141C"/>
    <w:rsid w:val="008A2CFC"/>
    <w:rsid w:val="008A36D9"/>
    <w:rsid w:val="008A3DB2"/>
    <w:rsid w:val="008A5C48"/>
    <w:rsid w:val="008A6FCF"/>
    <w:rsid w:val="008B0240"/>
    <w:rsid w:val="008B1A22"/>
    <w:rsid w:val="008B3199"/>
    <w:rsid w:val="008B4D2B"/>
    <w:rsid w:val="008B53CD"/>
    <w:rsid w:val="008B5E78"/>
    <w:rsid w:val="008B6B99"/>
    <w:rsid w:val="008C010E"/>
    <w:rsid w:val="008C0DB9"/>
    <w:rsid w:val="008C2DE0"/>
    <w:rsid w:val="008D2A66"/>
    <w:rsid w:val="008D4D7D"/>
    <w:rsid w:val="008D63EC"/>
    <w:rsid w:val="008D6665"/>
    <w:rsid w:val="008D6EBE"/>
    <w:rsid w:val="008E2994"/>
    <w:rsid w:val="008E369A"/>
    <w:rsid w:val="008E3734"/>
    <w:rsid w:val="008E3DFB"/>
    <w:rsid w:val="008E4745"/>
    <w:rsid w:val="008E4AE2"/>
    <w:rsid w:val="008E4C78"/>
    <w:rsid w:val="008E59A3"/>
    <w:rsid w:val="008E5F37"/>
    <w:rsid w:val="008E611F"/>
    <w:rsid w:val="008E651F"/>
    <w:rsid w:val="008F1E2D"/>
    <w:rsid w:val="008F2F8E"/>
    <w:rsid w:val="008F30AB"/>
    <w:rsid w:val="008F4E38"/>
    <w:rsid w:val="008F5553"/>
    <w:rsid w:val="008F5557"/>
    <w:rsid w:val="008F66E9"/>
    <w:rsid w:val="008F7BF4"/>
    <w:rsid w:val="008F7E35"/>
    <w:rsid w:val="008F7F60"/>
    <w:rsid w:val="00901895"/>
    <w:rsid w:val="009024A1"/>
    <w:rsid w:val="00902EE0"/>
    <w:rsid w:val="0090314A"/>
    <w:rsid w:val="00903A5D"/>
    <w:rsid w:val="00903A64"/>
    <w:rsid w:val="00903EB6"/>
    <w:rsid w:val="00905665"/>
    <w:rsid w:val="0090571D"/>
    <w:rsid w:val="0091071C"/>
    <w:rsid w:val="00911595"/>
    <w:rsid w:val="009134D5"/>
    <w:rsid w:val="00913921"/>
    <w:rsid w:val="00913AB5"/>
    <w:rsid w:val="0091457B"/>
    <w:rsid w:val="0091515A"/>
    <w:rsid w:val="0091681A"/>
    <w:rsid w:val="00920F00"/>
    <w:rsid w:val="0092109B"/>
    <w:rsid w:val="009221B9"/>
    <w:rsid w:val="00922A0D"/>
    <w:rsid w:val="00923888"/>
    <w:rsid w:val="00925462"/>
    <w:rsid w:val="009258E4"/>
    <w:rsid w:val="00927B86"/>
    <w:rsid w:val="00930658"/>
    <w:rsid w:val="00930CB7"/>
    <w:rsid w:val="009314E1"/>
    <w:rsid w:val="0093229D"/>
    <w:rsid w:val="009329C1"/>
    <w:rsid w:val="00933BDC"/>
    <w:rsid w:val="009346D8"/>
    <w:rsid w:val="00934F29"/>
    <w:rsid w:val="00935039"/>
    <w:rsid w:val="00936512"/>
    <w:rsid w:val="00940F0C"/>
    <w:rsid w:val="00943E81"/>
    <w:rsid w:val="00944B69"/>
    <w:rsid w:val="00944CFC"/>
    <w:rsid w:val="00946D2C"/>
    <w:rsid w:val="009472FC"/>
    <w:rsid w:val="009512DB"/>
    <w:rsid w:val="00952149"/>
    <w:rsid w:val="0095425A"/>
    <w:rsid w:val="00954FA2"/>
    <w:rsid w:val="00956031"/>
    <w:rsid w:val="00964075"/>
    <w:rsid w:val="00970A15"/>
    <w:rsid w:val="00970E3C"/>
    <w:rsid w:val="00972BDA"/>
    <w:rsid w:val="00972C5B"/>
    <w:rsid w:val="00973DBA"/>
    <w:rsid w:val="00977DA3"/>
    <w:rsid w:val="009800FB"/>
    <w:rsid w:val="00981B74"/>
    <w:rsid w:val="0098453D"/>
    <w:rsid w:val="0098540F"/>
    <w:rsid w:val="00985FBF"/>
    <w:rsid w:val="0099364A"/>
    <w:rsid w:val="00995692"/>
    <w:rsid w:val="00995FB0"/>
    <w:rsid w:val="00996161"/>
    <w:rsid w:val="009A0482"/>
    <w:rsid w:val="009A14BB"/>
    <w:rsid w:val="009A4796"/>
    <w:rsid w:val="009A4832"/>
    <w:rsid w:val="009A66E2"/>
    <w:rsid w:val="009A66EB"/>
    <w:rsid w:val="009A7B0E"/>
    <w:rsid w:val="009B001B"/>
    <w:rsid w:val="009B0829"/>
    <w:rsid w:val="009B250B"/>
    <w:rsid w:val="009B262D"/>
    <w:rsid w:val="009B5A7D"/>
    <w:rsid w:val="009B73A3"/>
    <w:rsid w:val="009B7A02"/>
    <w:rsid w:val="009B7E61"/>
    <w:rsid w:val="009B7F73"/>
    <w:rsid w:val="009C36DB"/>
    <w:rsid w:val="009C4FAC"/>
    <w:rsid w:val="009C6B01"/>
    <w:rsid w:val="009C6B86"/>
    <w:rsid w:val="009C7698"/>
    <w:rsid w:val="009D12C8"/>
    <w:rsid w:val="009D3F1D"/>
    <w:rsid w:val="009D44C1"/>
    <w:rsid w:val="009D4FE8"/>
    <w:rsid w:val="009D73BA"/>
    <w:rsid w:val="009E0DB8"/>
    <w:rsid w:val="009E327C"/>
    <w:rsid w:val="009E3CE5"/>
    <w:rsid w:val="009E4904"/>
    <w:rsid w:val="009E4B4A"/>
    <w:rsid w:val="009E5030"/>
    <w:rsid w:val="009E5EBF"/>
    <w:rsid w:val="009E6160"/>
    <w:rsid w:val="009E61BC"/>
    <w:rsid w:val="009E7C4D"/>
    <w:rsid w:val="009E7E7F"/>
    <w:rsid w:val="009F224A"/>
    <w:rsid w:val="009F3A4A"/>
    <w:rsid w:val="009F3B1E"/>
    <w:rsid w:val="009F3CE6"/>
    <w:rsid w:val="009F4038"/>
    <w:rsid w:val="009F6663"/>
    <w:rsid w:val="009F68D1"/>
    <w:rsid w:val="009F77FE"/>
    <w:rsid w:val="009F7F19"/>
    <w:rsid w:val="00A003B6"/>
    <w:rsid w:val="00A00B93"/>
    <w:rsid w:val="00A01E14"/>
    <w:rsid w:val="00A02451"/>
    <w:rsid w:val="00A047C6"/>
    <w:rsid w:val="00A05748"/>
    <w:rsid w:val="00A05DCB"/>
    <w:rsid w:val="00A06CDB"/>
    <w:rsid w:val="00A07B90"/>
    <w:rsid w:val="00A119D1"/>
    <w:rsid w:val="00A11C04"/>
    <w:rsid w:val="00A12842"/>
    <w:rsid w:val="00A12E06"/>
    <w:rsid w:val="00A1741F"/>
    <w:rsid w:val="00A20A59"/>
    <w:rsid w:val="00A20EF0"/>
    <w:rsid w:val="00A20F1B"/>
    <w:rsid w:val="00A23806"/>
    <w:rsid w:val="00A24C8E"/>
    <w:rsid w:val="00A24F2B"/>
    <w:rsid w:val="00A25402"/>
    <w:rsid w:val="00A25898"/>
    <w:rsid w:val="00A27265"/>
    <w:rsid w:val="00A27576"/>
    <w:rsid w:val="00A3113D"/>
    <w:rsid w:val="00A31790"/>
    <w:rsid w:val="00A31AC6"/>
    <w:rsid w:val="00A37893"/>
    <w:rsid w:val="00A438C1"/>
    <w:rsid w:val="00A43EE9"/>
    <w:rsid w:val="00A440F9"/>
    <w:rsid w:val="00A452AC"/>
    <w:rsid w:val="00A4607C"/>
    <w:rsid w:val="00A469A1"/>
    <w:rsid w:val="00A50923"/>
    <w:rsid w:val="00A50B19"/>
    <w:rsid w:val="00A50E0C"/>
    <w:rsid w:val="00A510AB"/>
    <w:rsid w:val="00A54994"/>
    <w:rsid w:val="00A55E42"/>
    <w:rsid w:val="00A60B6A"/>
    <w:rsid w:val="00A62F64"/>
    <w:rsid w:val="00A635EC"/>
    <w:rsid w:val="00A6612A"/>
    <w:rsid w:val="00A661E3"/>
    <w:rsid w:val="00A67B38"/>
    <w:rsid w:val="00A71A2D"/>
    <w:rsid w:val="00A735B6"/>
    <w:rsid w:val="00A74853"/>
    <w:rsid w:val="00A75264"/>
    <w:rsid w:val="00A866E5"/>
    <w:rsid w:val="00A876E0"/>
    <w:rsid w:val="00A87C05"/>
    <w:rsid w:val="00A92785"/>
    <w:rsid w:val="00A92A52"/>
    <w:rsid w:val="00A93342"/>
    <w:rsid w:val="00A95654"/>
    <w:rsid w:val="00AA03B1"/>
    <w:rsid w:val="00AA0517"/>
    <w:rsid w:val="00AA1A10"/>
    <w:rsid w:val="00AA1AEC"/>
    <w:rsid w:val="00AA2699"/>
    <w:rsid w:val="00AA55B4"/>
    <w:rsid w:val="00AA59E2"/>
    <w:rsid w:val="00AA5B8B"/>
    <w:rsid w:val="00AA5CB5"/>
    <w:rsid w:val="00AA6A82"/>
    <w:rsid w:val="00AA72F5"/>
    <w:rsid w:val="00AA73CA"/>
    <w:rsid w:val="00AA7DB5"/>
    <w:rsid w:val="00AB09A2"/>
    <w:rsid w:val="00AB1B65"/>
    <w:rsid w:val="00AB7CE4"/>
    <w:rsid w:val="00AC11D9"/>
    <w:rsid w:val="00AC1841"/>
    <w:rsid w:val="00AC2694"/>
    <w:rsid w:val="00AC60D9"/>
    <w:rsid w:val="00AC754E"/>
    <w:rsid w:val="00AD099F"/>
    <w:rsid w:val="00AD2EFC"/>
    <w:rsid w:val="00AD5475"/>
    <w:rsid w:val="00AD5805"/>
    <w:rsid w:val="00AD7459"/>
    <w:rsid w:val="00AD75A3"/>
    <w:rsid w:val="00AE063C"/>
    <w:rsid w:val="00AE2499"/>
    <w:rsid w:val="00AE2504"/>
    <w:rsid w:val="00AE2B34"/>
    <w:rsid w:val="00AE377B"/>
    <w:rsid w:val="00AE5EFA"/>
    <w:rsid w:val="00AF032B"/>
    <w:rsid w:val="00AF0E06"/>
    <w:rsid w:val="00AF242B"/>
    <w:rsid w:val="00AF2D35"/>
    <w:rsid w:val="00AF748F"/>
    <w:rsid w:val="00AF7BC7"/>
    <w:rsid w:val="00B009D6"/>
    <w:rsid w:val="00B01AE8"/>
    <w:rsid w:val="00B01F68"/>
    <w:rsid w:val="00B02692"/>
    <w:rsid w:val="00B02BBF"/>
    <w:rsid w:val="00B0385E"/>
    <w:rsid w:val="00B03CC9"/>
    <w:rsid w:val="00B04850"/>
    <w:rsid w:val="00B04E05"/>
    <w:rsid w:val="00B05230"/>
    <w:rsid w:val="00B07617"/>
    <w:rsid w:val="00B10947"/>
    <w:rsid w:val="00B10F73"/>
    <w:rsid w:val="00B1224A"/>
    <w:rsid w:val="00B12F6D"/>
    <w:rsid w:val="00B13105"/>
    <w:rsid w:val="00B135CF"/>
    <w:rsid w:val="00B1564D"/>
    <w:rsid w:val="00B15A97"/>
    <w:rsid w:val="00B16D54"/>
    <w:rsid w:val="00B20DB8"/>
    <w:rsid w:val="00B213BF"/>
    <w:rsid w:val="00B21D7C"/>
    <w:rsid w:val="00B22208"/>
    <w:rsid w:val="00B2222A"/>
    <w:rsid w:val="00B23578"/>
    <w:rsid w:val="00B25739"/>
    <w:rsid w:val="00B27270"/>
    <w:rsid w:val="00B274C8"/>
    <w:rsid w:val="00B27CA9"/>
    <w:rsid w:val="00B27E67"/>
    <w:rsid w:val="00B30C3A"/>
    <w:rsid w:val="00B319E1"/>
    <w:rsid w:val="00B319F1"/>
    <w:rsid w:val="00B321CC"/>
    <w:rsid w:val="00B34318"/>
    <w:rsid w:val="00B40C5B"/>
    <w:rsid w:val="00B41689"/>
    <w:rsid w:val="00B4292E"/>
    <w:rsid w:val="00B456F3"/>
    <w:rsid w:val="00B460BF"/>
    <w:rsid w:val="00B47378"/>
    <w:rsid w:val="00B508B5"/>
    <w:rsid w:val="00B51952"/>
    <w:rsid w:val="00B52260"/>
    <w:rsid w:val="00B53D80"/>
    <w:rsid w:val="00B55EAB"/>
    <w:rsid w:val="00B56D4C"/>
    <w:rsid w:val="00B577F5"/>
    <w:rsid w:val="00B64073"/>
    <w:rsid w:val="00B64839"/>
    <w:rsid w:val="00B64FA6"/>
    <w:rsid w:val="00B65EFE"/>
    <w:rsid w:val="00B66F56"/>
    <w:rsid w:val="00B67A8F"/>
    <w:rsid w:val="00B7354E"/>
    <w:rsid w:val="00B75015"/>
    <w:rsid w:val="00B7575C"/>
    <w:rsid w:val="00B759ED"/>
    <w:rsid w:val="00B764A8"/>
    <w:rsid w:val="00B8080A"/>
    <w:rsid w:val="00B80B73"/>
    <w:rsid w:val="00B80FD4"/>
    <w:rsid w:val="00B81C4D"/>
    <w:rsid w:val="00B822B3"/>
    <w:rsid w:val="00B827CA"/>
    <w:rsid w:val="00B83890"/>
    <w:rsid w:val="00B83C90"/>
    <w:rsid w:val="00B841FC"/>
    <w:rsid w:val="00B850CE"/>
    <w:rsid w:val="00B856D6"/>
    <w:rsid w:val="00B85DB2"/>
    <w:rsid w:val="00B86AB8"/>
    <w:rsid w:val="00B87A8E"/>
    <w:rsid w:val="00B9016A"/>
    <w:rsid w:val="00B90C8D"/>
    <w:rsid w:val="00B90FA5"/>
    <w:rsid w:val="00B92808"/>
    <w:rsid w:val="00B92980"/>
    <w:rsid w:val="00B929F6"/>
    <w:rsid w:val="00B92B9C"/>
    <w:rsid w:val="00B92E18"/>
    <w:rsid w:val="00B93E45"/>
    <w:rsid w:val="00B93E4A"/>
    <w:rsid w:val="00B96C3A"/>
    <w:rsid w:val="00B9791C"/>
    <w:rsid w:val="00BA078F"/>
    <w:rsid w:val="00BA126B"/>
    <w:rsid w:val="00BA17C5"/>
    <w:rsid w:val="00BA17F9"/>
    <w:rsid w:val="00BA28C9"/>
    <w:rsid w:val="00BA331E"/>
    <w:rsid w:val="00BA542B"/>
    <w:rsid w:val="00BB5D34"/>
    <w:rsid w:val="00BB5DC2"/>
    <w:rsid w:val="00BB7561"/>
    <w:rsid w:val="00BB7592"/>
    <w:rsid w:val="00BC0FDA"/>
    <w:rsid w:val="00BC1DAC"/>
    <w:rsid w:val="00BC2866"/>
    <w:rsid w:val="00BC28AD"/>
    <w:rsid w:val="00BC3125"/>
    <w:rsid w:val="00BD0E0A"/>
    <w:rsid w:val="00BD16DB"/>
    <w:rsid w:val="00BD18BC"/>
    <w:rsid w:val="00BD2A7E"/>
    <w:rsid w:val="00BD3E5D"/>
    <w:rsid w:val="00BD4929"/>
    <w:rsid w:val="00BD561A"/>
    <w:rsid w:val="00BD6781"/>
    <w:rsid w:val="00BD6A97"/>
    <w:rsid w:val="00BD6CF5"/>
    <w:rsid w:val="00BD7338"/>
    <w:rsid w:val="00BE1321"/>
    <w:rsid w:val="00BE2690"/>
    <w:rsid w:val="00BE2BC0"/>
    <w:rsid w:val="00BE322A"/>
    <w:rsid w:val="00BE3306"/>
    <w:rsid w:val="00BE384C"/>
    <w:rsid w:val="00BE3BDA"/>
    <w:rsid w:val="00BE4BF2"/>
    <w:rsid w:val="00BE64EB"/>
    <w:rsid w:val="00BE64FE"/>
    <w:rsid w:val="00BF1C44"/>
    <w:rsid w:val="00BF216B"/>
    <w:rsid w:val="00BF3094"/>
    <w:rsid w:val="00BF4694"/>
    <w:rsid w:val="00BF492C"/>
    <w:rsid w:val="00BF5609"/>
    <w:rsid w:val="00BF6154"/>
    <w:rsid w:val="00BF6C2E"/>
    <w:rsid w:val="00C01893"/>
    <w:rsid w:val="00C04394"/>
    <w:rsid w:val="00C0467A"/>
    <w:rsid w:val="00C04C51"/>
    <w:rsid w:val="00C054CB"/>
    <w:rsid w:val="00C06020"/>
    <w:rsid w:val="00C106D1"/>
    <w:rsid w:val="00C1071F"/>
    <w:rsid w:val="00C10B5E"/>
    <w:rsid w:val="00C12214"/>
    <w:rsid w:val="00C156D5"/>
    <w:rsid w:val="00C15AAC"/>
    <w:rsid w:val="00C1672E"/>
    <w:rsid w:val="00C17299"/>
    <w:rsid w:val="00C2035C"/>
    <w:rsid w:val="00C20458"/>
    <w:rsid w:val="00C239A7"/>
    <w:rsid w:val="00C23B7F"/>
    <w:rsid w:val="00C242A4"/>
    <w:rsid w:val="00C250B0"/>
    <w:rsid w:val="00C25C39"/>
    <w:rsid w:val="00C279E5"/>
    <w:rsid w:val="00C315A3"/>
    <w:rsid w:val="00C320E4"/>
    <w:rsid w:val="00C32192"/>
    <w:rsid w:val="00C36312"/>
    <w:rsid w:val="00C37248"/>
    <w:rsid w:val="00C37BDB"/>
    <w:rsid w:val="00C4197F"/>
    <w:rsid w:val="00C41FC8"/>
    <w:rsid w:val="00C45306"/>
    <w:rsid w:val="00C4619A"/>
    <w:rsid w:val="00C4635A"/>
    <w:rsid w:val="00C4683B"/>
    <w:rsid w:val="00C50284"/>
    <w:rsid w:val="00C54620"/>
    <w:rsid w:val="00C54CF8"/>
    <w:rsid w:val="00C56CAD"/>
    <w:rsid w:val="00C575FB"/>
    <w:rsid w:val="00C579C1"/>
    <w:rsid w:val="00C62DAD"/>
    <w:rsid w:val="00C63005"/>
    <w:rsid w:val="00C63F64"/>
    <w:rsid w:val="00C661FC"/>
    <w:rsid w:val="00C6777B"/>
    <w:rsid w:val="00C67DA0"/>
    <w:rsid w:val="00C71F2D"/>
    <w:rsid w:val="00C73D49"/>
    <w:rsid w:val="00C75FF7"/>
    <w:rsid w:val="00C76106"/>
    <w:rsid w:val="00C769AC"/>
    <w:rsid w:val="00C77C8E"/>
    <w:rsid w:val="00C81C90"/>
    <w:rsid w:val="00C8205C"/>
    <w:rsid w:val="00C843F9"/>
    <w:rsid w:val="00C84545"/>
    <w:rsid w:val="00C8472C"/>
    <w:rsid w:val="00C85599"/>
    <w:rsid w:val="00C87942"/>
    <w:rsid w:val="00C922AD"/>
    <w:rsid w:val="00C9254D"/>
    <w:rsid w:val="00C92D81"/>
    <w:rsid w:val="00C934CC"/>
    <w:rsid w:val="00C94C16"/>
    <w:rsid w:val="00C9508E"/>
    <w:rsid w:val="00C955EA"/>
    <w:rsid w:val="00C96032"/>
    <w:rsid w:val="00C96FB8"/>
    <w:rsid w:val="00CA09B4"/>
    <w:rsid w:val="00CA3C7B"/>
    <w:rsid w:val="00CA403E"/>
    <w:rsid w:val="00CA41DE"/>
    <w:rsid w:val="00CA4999"/>
    <w:rsid w:val="00CA511C"/>
    <w:rsid w:val="00CA569C"/>
    <w:rsid w:val="00CA5FAA"/>
    <w:rsid w:val="00CA6437"/>
    <w:rsid w:val="00CB0494"/>
    <w:rsid w:val="00CB1F0E"/>
    <w:rsid w:val="00CB2097"/>
    <w:rsid w:val="00CB51AD"/>
    <w:rsid w:val="00CB5719"/>
    <w:rsid w:val="00CB5A98"/>
    <w:rsid w:val="00CB5FC0"/>
    <w:rsid w:val="00CB7015"/>
    <w:rsid w:val="00CB7878"/>
    <w:rsid w:val="00CB7B9B"/>
    <w:rsid w:val="00CC25E9"/>
    <w:rsid w:val="00CC2CA2"/>
    <w:rsid w:val="00CC2D91"/>
    <w:rsid w:val="00CC309F"/>
    <w:rsid w:val="00CC476A"/>
    <w:rsid w:val="00CC4B8C"/>
    <w:rsid w:val="00CC5411"/>
    <w:rsid w:val="00CC6A65"/>
    <w:rsid w:val="00CD1C8D"/>
    <w:rsid w:val="00CD21FF"/>
    <w:rsid w:val="00CD2407"/>
    <w:rsid w:val="00CD338E"/>
    <w:rsid w:val="00CD34C9"/>
    <w:rsid w:val="00CD7485"/>
    <w:rsid w:val="00CE0038"/>
    <w:rsid w:val="00CE1C14"/>
    <w:rsid w:val="00CE4268"/>
    <w:rsid w:val="00CE601D"/>
    <w:rsid w:val="00CF06DE"/>
    <w:rsid w:val="00CF3065"/>
    <w:rsid w:val="00CF4560"/>
    <w:rsid w:val="00CF4F62"/>
    <w:rsid w:val="00CF551D"/>
    <w:rsid w:val="00CF57FE"/>
    <w:rsid w:val="00D009DD"/>
    <w:rsid w:val="00D015B6"/>
    <w:rsid w:val="00D07FD6"/>
    <w:rsid w:val="00D1009E"/>
    <w:rsid w:val="00D10696"/>
    <w:rsid w:val="00D135A9"/>
    <w:rsid w:val="00D14B52"/>
    <w:rsid w:val="00D15BEE"/>
    <w:rsid w:val="00D22465"/>
    <w:rsid w:val="00D22B7A"/>
    <w:rsid w:val="00D25595"/>
    <w:rsid w:val="00D2653E"/>
    <w:rsid w:val="00D3077F"/>
    <w:rsid w:val="00D317B0"/>
    <w:rsid w:val="00D323A4"/>
    <w:rsid w:val="00D3423E"/>
    <w:rsid w:val="00D345AB"/>
    <w:rsid w:val="00D357B8"/>
    <w:rsid w:val="00D37A0E"/>
    <w:rsid w:val="00D42468"/>
    <w:rsid w:val="00D4461D"/>
    <w:rsid w:val="00D4519D"/>
    <w:rsid w:val="00D45B80"/>
    <w:rsid w:val="00D47334"/>
    <w:rsid w:val="00D50362"/>
    <w:rsid w:val="00D531E0"/>
    <w:rsid w:val="00D60876"/>
    <w:rsid w:val="00D62383"/>
    <w:rsid w:val="00D62D75"/>
    <w:rsid w:val="00D63057"/>
    <w:rsid w:val="00D63CAD"/>
    <w:rsid w:val="00D63DEF"/>
    <w:rsid w:val="00D65F0F"/>
    <w:rsid w:val="00D67C80"/>
    <w:rsid w:val="00D70505"/>
    <w:rsid w:val="00D7071B"/>
    <w:rsid w:val="00D712F2"/>
    <w:rsid w:val="00D732FB"/>
    <w:rsid w:val="00D73416"/>
    <w:rsid w:val="00D73D6E"/>
    <w:rsid w:val="00D73E84"/>
    <w:rsid w:val="00D746F4"/>
    <w:rsid w:val="00D7600D"/>
    <w:rsid w:val="00D7607D"/>
    <w:rsid w:val="00D7659B"/>
    <w:rsid w:val="00D80B5B"/>
    <w:rsid w:val="00D80C73"/>
    <w:rsid w:val="00D80EAF"/>
    <w:rsid w:val="00D82D3F"/>
    <w:rsid w:val="00D8515A"/>
    <w:rsid w:val="00D855D3"/>
    <w:rsid w:val="00D85DB8"/>
    <w:rsid w:val="00D86919"/>
    <w:rsid w:val="00D90647"/>
    <w:rsid w:val="00D91832"/>
    <w:rsid w:val="00D91F0B"/>
    <w:rsid w:val="00D936BE"/>
    <w:rsid w:val="00D948F8"/>
    <w:rsid w:val="00D95314"/>
    <w:rsid w:val="00D9545C"/>
    <w:rsid w:val="00D975D6"/>
    <w:rsid w:val="00DA1047"/>
    <w:rsid w:val="00DA1F37"/>
    <w:rsid w:val="00DA68A8"/>
    <w:rsid w:val="00DA761E"/>
    <w:rsid w:val="00DA7798"/>
    <w:rsid w:val="00DB1294"/>
    <w:rsid w:val="00DB1634"/>
    <w:rsid w:val="00DB306D"/>
    <w:rsid w:val="00DB31F7"/>
    <w:rsid w:val="00DB3913"/>
    <w:rsid w:val="00DB3B87"/>
    <w:rsid w:val="00DB457B"/>
    <w:rsid w:val="00DB6076"/>
    <w:rsid w:val="00DB7425"/>
    <w:rsid w:val="00DB7B7F"/>
    <w:rsid w:val="00DC08BB"/>
    <w:rsid w:val="00DC09F2"/>
    <w:rsid w:val="00DC1131"/>
    <w:rsid w:val="00DC17E4"/>
    <w:rsid w:val="00DC3C8C"/>
    <w:rsid w:val="00DC4048"/>
    <w:rsid w:val="00DC4254"/>
    <w:rsid w:val="00DC5989"/>
    <w:rsid w:val="00DC7127"/>
    <w:rsid w:val="00DC7BA8"/>
    <w:rsid w:val="00DC7E64"/>
    <w:rsid w:val="00DD1836"/>
    <w:rsid w:val="00DD32CB"/>
    <w:rsid w:val="00DD3BA2"/>
    <w:rsid w:val="00DD3FE1"/>
    <w:rsid w:val="00DD47BC"/>
    <w:rsid w:val="00DD5FD1"/>
    <w:rsid w:val="00DD6096"/>
    <w:rsid w:val="00DD6990"/>
    <w:rsid w:val="00DD73E0"/>
    <w:rsid w:val="00DE461D"/>
    <w:rsid w:val="00DE6318"/>
    <w:rsid w:val="00DF28EE"/>
    <w:rsid w:val="00DF3DCA"/>
    <w:rsid w:val="00DF40F5"/>
    <w:rsid w:val="00DF531E"/>
    <w:rsid w:val="00E027CD"/>
    <w:rsid w:val="00E035C8"/>
    <w:rsid w:val="00E05D1E"/>
    <w:rsid w:val="00E10542"/>
    <w:rsid w:val="00E150B1"/>
    <w:rsid w:val="00E173A3"/>
    <w:rsid w:val="00E21063"/>
    <w:rsid w:val="00E24E78"/>
    <w:rsid w:val="00E31ED4"/>
    <w:rsid w:val="00E332AB"/>
    <w:rsid w:val="00E33A52"/>
    <w:rsid w:val="00E3524F"/>
    <w:rsid w:val="00E3569D"/>
    <w:rsid w:val="00E35E1B"/>
    <w:rsid w:val="00E36770"/>
    <w:rsid w:val="00E4087F"/>
    <w:rsid w:val="00E416F8"/>
    <w:rsid w:val="00E41BC4"/>
    <w:rsid w:val="00E42503"/>
    <w:rsid w:val="00E42C0C"/>
    <w:rsid w:val="00E46FCB"/>
    <w:rsid w:val="00E50573"/>
    <w:rsid w:val="00E523EC"/>
    <w:rsid w:val="00E527D1"/>
    <w:rsid w:val="00E53761"/>
    <w:rsid w:val="00E53B35"/>
    <w:rsid w:val="00E53D2E"/>
    <w:rsid w:val="00E54079"/>
    <w:rsid w:val="00E55C77"/>
    <w:rsid w:val="00E56BD6"/>
    <w:rsid w:val="00E572FF"/>
    <w:rsid w:val="00E60247"/>
    <w:rsid w:val="00E61C84"/>
    <w:rsid w:val="00E622CE"/>
    <w:rsid w:val="00E6314F"/>
    <w:rsid w:val="00E63ED2"/>
    <w:rsid w:val="00E64959"/>
    <w:rsid w:val="00E6612B"/>
    <w:rsid w:val="00E6661F"/>
    <w:rsid w:val="00E667B7"/>
    <w:rsid w:val="00E67409"/>
    <w:rsid w:val="00E725B1"/>
    <w:rsid w:val="00E74470"/>
    <w:rsid w:val="00E74D2F"/>
    <w:rsid w:val="00E74D9A"/>
    <w:rsid w:val="00E7509B"/>
    <w:rsid w:val="00E75234"/>
    <w:rsid w:val="00E75C54"/>
    <w:rsid w:val="00E77103"/>
    <w:rsid w:val="00E80635"/>
    <w:rsid w:val="00E81993"/>
    <w:rsid w:val="00E821F8"/>
    <w:rsid w:val="00E823F9"/>
    <w:rsid w:val="00E83378"/>
    <w:rsid w:val="00E86E4D"/>
    <w:rsid w:val="00E910F5"/>
    <w:rsid w:val="00E91D22"/>
    <w:rsid w:val="00E9358B"/>
    <w:rsid w:val="00E9519E"/>
    <w:rsid w:val="00E96934"/>
    <w:rsid w:val="00E96ABE"/>
    <w:rsid w:val="00EA0DE1"/>
    <w:rsid w:val="00EA2DBC"/>
    <w:rsid w:val="00EA59C5"/>
    <w:rsid w:val="00EA60E4"/>
    <w:rsid w:val="00EA6C14"/>
    <w:rsid w:val="00EA7CD0"/>
    <w:rsid w:val="00EB0AD8"/>
    <w:rsid w:val="00EB187E"/>
    <w:rsid w:val="00EB2796"/>
    <w:rsid w:val="00EB41C8"/>
    <w:rsid w:val="00EB68A8"/>
    <w:rsid w:val="00EB6CDF"/>
    <w:rsid w:val="00EC13C7"/>
    <w:rsid w:val="00EC1657"/>
    <w:rsid w:val="00EC1E7A"/>
    <w:rsid w:val="00EC2570"/>
    <w:rsid w:val="00EC3F02"/>
    <w:rsid w:val="00ED000F"/>
    <w:rsid w:val="00ED0F02"/>
    <w:rsid w:val="00ED70F8"/>
    <w:rsid w:val="00EE2D8F"/>
    <w:rsid w:val="00EE34BA"/>
    <w:rsid w:val="00EE3B59"/>
    <w:rsid w:val="00EE5B4F"/>
    <w:rsid w:val="00EE7CC4"/>
    <w:rsid w:val="00EE7E77"/>
    <w:rsid w:val="00EF00CF"/>
    <w:rsid w:val="00EF1111"/>
    <w:rsid w:val="00EF46B2"/>
    <w:rsid w:val="00EF4A83"/>
    <w:rsid w:val="00EF5628"/>
    <w:rsid w:val="00EF633A"/>
    <w:rsid w:val="00EF6CFF"/>
    <w:rsid w:val="00EF6D31"/>
    <w:rsid w:val="00F00A1D"/>
    <w:rsid w:val="00F02B9D"/>
    <w:rsid w:val="00F03079"/>
    <w:rsid w:val="00F05D69"/>
    <w:rsid w:val="00F06767"/>
    <w:rsid w:val="00F069AF"/>
    <w:rsid w:val="00F06E50"/>
    <w:rsid w:val="00F11B96"/>
    <w:rsid w:val="00F13E4E"/>
    <w:rsid w:val="00F14EB0"/>
    <w:rsid w:val="00F158CD"/>
    <w:rsid w:val="00F16023"/>
    <w:rsid w:val="00F161A7"/>
    <w:rsid w:val="00F16E35"/>
    <w:rsid w:val="00F17D0E"/>
    <w:rsid w:val="00F20583"/>
    <w:rsid w:val="00F207F8"/>
    <w:rsid w:val="00F20BA2"/>
    <w:rsid w:val="00F21C77"/>
    <w:rsid w:val="00F230AA"/>
    <w:rsid w:val="00F24DD4"/>
    <w:rsid w:val="00F25667"/>
    <w:rsid w:val="00F25967"/>
    <w:rsid w:val="00F27400"/>
    <w:rsid w:val="00F2799C"/>
    <w:rsid w:val="00F3252E"/>
    <w:rsid w:val="00F328C6"/>
    <w:rsid w:val="00F33854"/>
    <w:rsid w:val="00F357CB"/>
    <w:rsid w:val="00F3690C"/>
    <w:rsid w:val="00F37519"/>
    <w:rsid w:val="00F376D1"/>
    <w:rsid w:val="00F40197"/>
    <w:rsid w:val="00F432D7"/>
    <w:rsid w:val="00F434E3"/>
    <w:rsid w:val="00F43E74"/>
    <w:rsid w:val="00F44BD4"/>
    <w:rsid w:val="00F44DCE"/>
    <w:rsid w:val="00F450FE"/>
    <w:rsid w:val="00F4568C"/>
    <w:rsid w:val="00F45D93"/>
    <w:rsid w:val="00F46026"/>
    <w:rsid w:val="00F467EF"/>
    <w:rsid w:val="00F50C65"/>
    <w:rsid w:val="00F5194C"/>
    <w:rsid w:val="00F53F81"/>
    <w:rsid w:val="00F54CC8"/>
    <w:rsid w:val="00F55D79"/>
    <w:rsid w:val="00F55FB9"/>
    <w:rsid w:val="00F57ED7"/>
    <w:rsid w:val="00F60429"/>
    <w:rsid w:val="00F623F2"/>
    <w:rsid w:val="00F6472B"/>
    <w:rsid w:val="00F65388"/>
    <w:rsid w:val="00F66664"/>
    <w:rsid w:val="00F668D1"/>
    <w:rsid w:val="00F66A45"/>
    <w:rsid w:val="00F66DA1"/>
    <w:rsid w:val="00F67A64"/>
    <w:rsid w:val="00F70CFE"/>
    <w:rsid w:val="00F71105"/>
    <w:rsid w:val="00F7146F"/>
    <w:rsid w:val="00F72B06"/>
    <w:rsid w:val="00F77BF9"/>
    <w:rsid w:val="00F804A8"/>
    <w:rsid w:val="00F819E2"/>
    <w:rsid w:val="00F820F1"/>
    <w:rsid w:val="00F83723"/>
    <w:rsid w:val="00F83A53"/>
    <w:rsid w:val="00F846EF"/>
    <w:rsid w:val="00F852CB"/>
    <w:rsid w:val="00F852D2"/>
    <w:rsid w:val="00F90621"/>
    <w:rsid w:val="00F924D1"/>
    <w:rsid w:val="00F928B9"/>
    <w:rsid w:val="00F92E35"/>
    <w:rsid w:val="00F93421"/>
    <w:rsid w:val="00F941B7"/>
    <w:rsid w:val="00F948D7"/>
    <w:rsid w:val="00F956B9"/>
    <w:rsid w:val="00F9578F"/>
    <w:rsid w:val="00F96CF6"/>
    <w:rsid w:val="00FA00C8"/>
    <w:rsid w:val="00FA0184"/>
    <w:rsid w:val="00FA1707"/>
    <w:rsid w:val="00FA4A91"/>
    <w:rsid w:val="00FA7200"/>
    <w:rsid w:val="00FB0506"/>
    <w:rsid w:val="00FB064A"/>
    <w:rsid w:val="00FB3002"/>
    <w:rsid w:val="00FB3E89"/>
    <w:rsid w:val="00FB3EE1"/>
    <w:rsid w:val="00FB4895"/>
    <w:rsid w:val="00FB56A6"/>
    <w:rsid w:val="00FB5D83"/>
    <w:rsid w:val="00FB66AC"/>
    <w:rsid w:val="00FC17C5"/>
    <w:rsid w:val="00FC3112"/>
    <w:rsid w:val="00FC363B"/>
    <w:rsid w:val="00FC3AA1"/>
    <w:rsid w:val="00FC413F"/>
    <w:rsid w:val="00FC4CF1"/>
    <w:rsid w:val="00FC5168"/>
    <w:rsid w:val="00FD0B26"/>
    <w:rsid w:val="00FD1A3F"/>
    <w:rsid w:val="00FD20AE"/>
    <w:rsid w:val="00FD3266"/>
    <w:rsid w:val="00FD49B4"/>
    <w:rsid w:val="00FE0F6E"/>
    <w:rsid w:val="00FE1F0D"/>
    <w:rsid w:val="00FE208B"/>
    <w:rsid w:val="00FE21ED"/>
    <w:rsid w:val="00FE255C"/>
    <w:rsid w:val="00FE25CC"/>
    <w:rsid w:val="00FE3C99"/>
    <w:rsid w:val="00FE42F9"/>
    <w:rsid w:val="00FE6C90"/>
    <w:rsid w:val="00FE7389"/>
    <w:rsid w:val="00FE7429"/>
    <w:rsid w:val="00FE76C9"/>
    <w:rsid w:val="00FF0DFA"/>
    <w:rsid w:val="00FF14D7"/>
    <w:rsid w:val="00FF1D3B"/>
    <w:rsid w:val="00FF20AE"/>
    <w:rsid w:val="00FF4946"/>
    <w:rsid w:val="00FF4D7C"/>
    <w:rsid w:val="00FF518C"/>
    <w:rsid w:val="00FF5526"/>
    <w:rsid w:val="00FF6CD8"/>
    <w:rsid w:val="00FF77E9"/>
    <w:rsid w:val="00FF78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8DE9037"/>
  <w15:docId w15:val="{0319DE1A-7CEA-B149-820F-85A046568E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CA" w:eastAsia="en-CA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9" w:qFormat="1"/>
    <w:lsdException w:name="heading 2" w:uiPriority="99" w:qFormat="1"/>
    <w:lsdException w:name="heading 3" w:uiPriority="99" w:qFormat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iPriority="99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99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99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877E78"/>
    <w:pPr>
      <w:spacing w:after="120" w:line="300" w:lineRule="auto"/>
      <w:jc w:val="both"/>
    </w:pPr>
    <w:rPr>
      <w:rFonts w:ascii="Arial" w:hAnsi="Arial"/>
      <w:sz w:val="22"/>
      <w:szCs w:val="22"/>
      <w:lang w:val="en-GB" w:eastAsia="en-US"/>
    </w:rPr>
  </w:style>
  <w:style w:type="paragraph" w:styleId="Heading1">
    <w:name w:val="heading 1"/>
    <w:basedOn w:val="Normal"/>
    <w:next w:val="Normal"/>
    <w:link w:val="Heading1Char"/>
    <w:autoRedefine/>
    <w:uiPriority w:val="99"/>
    <w:qFormat/>
    <w:rsid w:val="00783306"/>
    <w:pPr>
      <w:keepNext/>
      <w:tabs>
        <w:tab w:val="num" w:pos="432"/>
        <w:tab w:val="left" w:pos="3573"/>
      </w:tabs>
      <w:spacing w:before="240" w:after="60" w:line="240" w:lineRule="auto"/>
      <w:ind w:left="432" w:hanging="432"/>
      <w:jc w:val="left"/>
      <w:outlineLvl w:val="0"/>
    </w:pPr>
    <w:rPr>
      <w:rFonts w:ascii="Open Sans" w:hAnsi="Open Sans" w:cs="Arial"/>
      <w:b/>
      <w:bCs/>
      <w:color w:val="00C895"/>
      <w:kern w:val="32"/>
      <w:sz w:val="36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9"/>
    <w:qFormat/>
    <w:rsid w:val="006368D6"/>
    <w:pPr>
      <w:keepNext/>
      <w:keepLines/>
      <w:tabs>
        <w:tab w:val="left" w:pos="720"/>
      </w:tabs>
      <w:spacing w:before="240" w:after="60" w:line="240" w:lineRule="atLeast"/>
      <w:ind w:left="720" w:hanging="720"/>
      <w:jc w:val="left"/>
      <w:outlineLvl w:val="1"/>
    </w:pPr>
    <w:rPr>
      <w:rFonts w:ascii="Open Sans" w:hAnsi="Open Sans" w:cs="Arial"/>
      <w:b/>
      <w:bCs/>
      <w:iCs/>
      <w:color w:val="111111"/>
      <w:sz w:val="28"/>
      <w:szCs w:val="28"/>
      <w:lang w:val="en-CA" w:eastAsia="en-GB"/>
    </w:rPr>
  </w:style>
  <w:style w:type="paragraph" w:styleId="Heading3">
    <w:name w:val="heading 3"/>
    <w:basedOn w:val="Normal"/>
    <w:next w:val="Normal"/>
    <w:link w:val="Heading3Char"/>
    <w:autoRedefine/>
    <w:uiPriority w:val="99"/>
    <w:qFormat/>
    <w:rsid w:val="00EA0DE1"/>
    <w:pPr>
      <w:keepNext/>
      <w:tabs>
        <w:tab w:val="num" w:pos="720"/>
      </w:tabs>
      <w:spacing w:before="240" w:line="240" w:lineRule="auto"/>
      <w:ind w:left="720" w:hanging="720"/>
      <w:jc w:val="left"/>
      <w:outlineLvl w:val="2"/>
    </w:pPr>
    <w:rPr>
      <w:rFonts w:ascii="Open Sans" w:hAnsi="Open Sans" w:cs="Arial"/>
      <w:b/>
      <w:bCs/>
      <w:sz w:val="26"/>
      <w:szCs w:val="32"/>
      <w:lang w:val="en-CA" w:eastAsia="en-GB"/>
    </w:rPr>
  </w:style>
  <w:style w:type="paragraph" w:styleId="Heading4">
    <w:name w:val="heading 4"/>
    <w:basedOn w:val="Normal"/>
    <w:next w:val="Normal"/>
    <w:rsid w:val="006A7027"/>
    <w:pPr>
      <w:keepNext/>
      <w:spacing w:before="240" w:after="60"/>
      <w:outlineLvl w:val="3"/>
    </w:pPr>
    <w:rPr>
      <w:rFonts w:ascii="Times New Roman" w:hAnsi="Times New Roman"/>
      <w:b/>
      <w:bCs/>
      <w:sz w:val="28"/>
      <w:szCs w:val="28"/>
    </w:rPr>
  </w:style>
  <w:style w:type="paragraph" w:styleId="Heading5">
    <w:name w:val="heading 5"/>
    <w:basedOn w:val="Normal"/>
    <w:next w:val="Normal"/>
    <w:rsid w:val="004265CB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rsid w:val="004265CB"/>
    <w:pPr>
      <w:spacing w:before="240" w:after="60"/>
      <w:outlineLvl w:val="5"/>
    </w:pPr>
    <w:rPr>
      <w:rFonts w:ascii="Times New Roman" w:hAnsi="Times New Roman"/>
      <w:b/>
      <w:bCs/>
    </w:rPr>
  </w:style>
  <w:style w:type="paragraph" w:styleId="Heading7">
    <w:name w:val="heading 7"/>
    <w:basedOn w:val="Normal"/>
    <w:next w:val="Normal"/>
    <w:rsid w:val="004265CB"/>
    <w:pPr>
      <w:spacing w:before="240" w:after="60"/>
      <w:outlineLvl w:val="6"/>
    </w:pPr>
    <w:rPr>
      <w:rFonts w:ascii="Times New Roman" w:hAnsi="Times New Roman"/>
      <w:sz w:val="24"/>
      <w:szCs w:val="24"/>
    </w:rPr>
  </w:style>
  <w:style w:type="paragraph" w:styleId="Heading8">
    <w:name w:val="heading 8"/>
    <w:basedOn w:val="Normal"/>
    <w:next w:val="Normal"/>
    <w:rsid w:val="004265CB"/>
    <w:pPr>
      <w:spacing w:before="240" w:after="60"/>
      <w:outlineLvl w:val="7"/>
    </w:pPr>
    <w:rPr>
      <w:rFonts w:ascii="Times New Roman" w:hAnsi="Times New Roman"/>
      <w:i/>
      <w:iCs/>
      <w:sz w:val="24"/>
      <w:szCs w:val="24"/>
    </w:rPr>
  </w:style>
  <w:style w:type="paragraph" w:styleId="Heading9">
    <w:name w:val="heading 9"/>
    <w:basedOn w:val="Normal"/>
    <w:next w:val="Normal"/>
    <w:rsid w:val="004265CB"/>
    <w:pPr>
      <w:spacing w:before="240" w:after="60"/>
      <w:outlineLvl w:val="8"/>
    </w:pPr>
    <w:rPr>
      <w:rFonts w:cs="Arial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semiHidden/>
    <w:rsid w:val="00476452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rsid w:val="00476452"/>
    <w:pPr>
      <w:tabs>
        <w:tab w:val="center" w:pos="4320"/>
        <w:tab w:val="right" w:pos="8640"/>
      </w:tabs>
    </w:pPr>
  </w:style>
  <w:style w:type="table" w:styleId="TableGrid">
    <w:name w:val="Table Grid"/>
    <w:basedOn w:val="TableNormal"/>
    <w:semiHidden/>
    <w:rsid w:val="0047645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basedOn w:val="DefaultParagraphFont"/>
    <w:semiHidden/>
    <w:rsid w:val="00476452"/>
  </w:style>
  <w:style w:type="paragraph" w:styleId="Caption">
    <w:name w:val="caption"/>
    <w:basedOn w:val="Normal"/>
    <w:next w:val="Normal"/>
    <w:uiPriority w:val="99"/>
    <w:qFormat/>
    <w:rsid w:val="002021E9"/>
    <w:rPr>
      <w:b/>
      <w:bCs/>
      <w:sz w:val="20"/>
      <w:szCs w:val="20"/>
    </w:rPr>
  </w:style>
  <w:style w:type="paragraph" w:styleId="BalloonText">
    <w:name w:val="Balloon Text"/>
    <w:basedOn w:val="Normal"/>
    <w:semiHidden/>
    <w:rsid w:val="00F92E35"/>
    <w:rPr>
      <w:rFonts w:ascii="Tahoma" w:hAnsi="Tahoma" w:cs="Tahoma"/>
      <w:sz w:val="16"/>
      <w:szCs w:val="16"/>
    </w:rPr>
  </w:style>
  <w:style w:type="paragraph" w:customStyle="1" w:styleId="Numbered">
    <w:name w:val="Numbered"/>
    <w:aliases w:val="Left:  0.72 cm,Hanging:  0.63 cm"/>
    <w:basedOn w:val="Normal"/>
    <w:semiHidden/>
    <w:rsid w:val="00254F61"/>
    <w:pPr>
      <w:numPr>
        <w:numId w:val="10"/>
      </w:numPr>
    </w:pPr>
  </w:style>
  <w:style w:type="paragraph" w:styleId="ListBullet">
    <w:name w:val="List Bullet"/>
    <w:basedOn w:val="BodyText"/>
    <w:link w:val="ListBulletChar"/>
    <w:autoRedefine/>
    <w:rsid w:val="008E59A3"/>
    <w:pPr>
      <w:numPr>
        <w:numId w:val="14"/>
      </w:numPr>
      <w:tabs>
        <w:tab w:val="clear" w:pos="907"/>
      </w:tabs>
      <w:ind w:left="600" w:hanging="260"/>
    </w:pPr>
    <w:rPr>
      <w:rFonts w:cs="Arial"/>
      <w:szCs w:val="24"/>
      <w:lang w:val="en-US"/>
    </w:rPr>
  </w:style>
  <w:style w:type="paragraph" w:styleId="FootnoteText">
    <w:name w:val="footnote text"/>
    <w:basedOn w:val="Normal"/>
    <w:link w:val="FootnoteTextChar"/>
    <w:semiHidden/>
    <w:rsid w:val="00257BA2"/>
  </w:style>
  <w:style w:type="character" w:styleId="FootnoteReference">
    <w:name w:val="footnote reference"/>
    <w:semiHidden/>
    <w:rsid w:val="00257BA2"/>
    <w:rPr>
      <w:vertAlign w:val="superscript"/>
    </w:rPr>
  </w:style>
  <w:style w:type="character" w:customStyle="1" w:styleId="Heading3Char">
    <w:name w:val="Heading 3 Char"/>
    <w:link w:val="Heading3"/>
    <w:uiPriority w:val="99"/>
    <w:rsid w:val="00EA0DE1"/>
    <w:rPr>
      <w:rFonts w:ascii="Open Sans" w:hAnsi="Open Sans" w:cs="Arial"/>
      <w:b/>
      <w:bCs/>
      <w:sz w:val="26"/>
      <w:szCs w:val="32"/>
      <w:lang w:eastAsia="en-GB"/>
    </w:rPr>
  </w:style>
  <w:style w:type="paragraph" w:styleId="Title">
    <w:name w:val="Title"/>
    <w:basedOn w:val="Normal"/>
    <w:link w:val="TitleChar"/>
    <w:autoRedefine/>
    <w:uiPriority w:val="99"/>
    <w:qFormat/>
    <w:rsid w:val="00783306"/>
    <w:pPr>
      <w:spacing w:before="240" w:after="360" w:line="240" w:lineRule="auto"/>
      <w:jc w:val="left"/>
    </w:pPr>
    <w:rPr>
      <w:rFonts w:asciiTheme="minorHAnsi" w:hAnsiTheme="minorHAnsi" w:cstheme="minorHAnsi"/>
      <w:b/>
      <w:bCs/>
      <w:color w:val="474747"/>
      <w:kern w:val="28"/>
      <w:sz w:val="48"/>
      <w:szCs w:val="48"/>
    </w:rPr>
  </w:style>
  <w:style w:type="paragraph" w:styleId="BodyText">
    <w:name w:val="Body Text"/>
    <w:basedOn w:val="Normal"/>
    <w:link w:val="BodyTextChar"/>
    <w:autoRedefine/>
    <w:uiPriority w:val="99"/>
    <w:qFormat/>
    <w:rsid w:val="00EA0DE1"/>
    <w:pPr>
      <w:spacing w:line="288" w:lineRule="auto"/>
      <w:jc w:val="left"/>
    </w:pPr>
    <w:rPr>
      <w:rFonts w:asciiTheme="majorHAnsi" w:hAnsiTheme="majorHAnsi" w:cstheme="majorHAnsi"/>
      <w:color w:val="000000"/>
      <w:sz w:val="20"/>
      <w:szCs w:val="20"/>
      <w:lang w:val="en-CA" w:eastAsia="en-GB"/>
    </w:rPr>
  </w:style>
  <w:style w:type="paragraph" w:styleId="DocumentMap">
    <w:name w:val="Document Map"/>
    <w:basedOn w:val="Normal"/>
    <w:semiHidden/>
    <w:rsid w:val="00886A44"/>
    <w:pPr>
      <w:shd w:val="clear" w:color="auto" w:fill="000080"/>
    </w:pPr>
    <w:rPr>
      <w:rFonts w:ascii="Tahoma" w:hAnsi="Tahoma" w:cs="Tahoma"/>
    </w:rPr>
  </w:style>
  <w:style w:type="numbering" w:styleId="111111">
    <w:name w:val="Outline List 2"/>
    <w:basedOn w:val="NoList"/>
    <w:semiHidden/>
    <w:rsid w:val="004265CB"/>
    <w:pPr>
      <w:numPr>
        <w:numId w:val="11"/>
      </w:numPr>
    </w:pPr>
  </w:style>
  <w:style w:type="numbering" w:styleId="1ai">
    <w:name w:val="Outline List 1"/>
    <w:basedOn w:val="NoList"/>
    <w:semiHidden/>
    <w:rsid w:val="004265CB"/>
    <w:pPr>
      <w:numPr>
        <w:numId w:val="12"/>
      </w:numPr>
    </w:pPr>
  </w:style>
  <w:style w:type="numbering" w:styleId="ArticleSection">
    <w:name w:val="Outline List 3"/>
    <w:basedOn w:val="NoList"/>
    <w:semiHidden/>
    <w:rsid w:val="004265CB"/>
    <w:pPr>
      <w:numPr>
        <w:numId w:val="13"/>
      </w:numPr>
    </w:pPr>
  </w:style>
  <w:style w:type="paragraph" w:styleId="BlockText">
    <w:name w:val="Block Text"/>
    <w:basedOn w:val="Normal"/>
    <w:semiHidden/>
    <w:rsid w:val="004265CB"/>
    <w:pPr>
      <w:ind w:left="1440" w:right="1440"/>
    </w:pPr>
  </w:style>
  <w:style w:type="paragraph" w:styleId="BodyText2">
    <w:name w:val="Body Text 2"/>
    <w:basedOn w:val="Normal"/>
    <w:semiHidden/>
    <w:rsid w:val="004265CB"/>
    <w:pPr>
      <w:spacing w:line="480" w:lineRule="auto"/>
    </w:pPr>
  </w:style>
  <w:style w:type="paragraph" w:styleId="BodyText3">
    <w:name w:val="Body Text 3"/>
    <w:basedOn w:val="Normal"/>
    <w:semiHidden/>
    <w:rsid w:val="004265CB"/>
    <w:rPr>
      <w:sz w:val="16"/>
      <w:szCs w:val="16"/>
    </w:rPr>
  </w:style>
  <w:style w:type="paragraph" w:styleId="BodyTextFirstIndent">
    <w:name w:val="Body Text First Indent"/>
    <w:basedOn w:val="BodyText"/>
    <w:semiHidden/>
    <w:rsid w:val="004265CB"/>
    <w:pPr>
      <w:ind w:firstLine="210"/>
      <w:jc w:val="both"/>
    </w:pPr>
  </w:style>
  <w:style w:type="paragraph" w:styleId="BodyTextIndent">
    <w:name w:val="Body Text Indent"/>
    <w:basedOn w:val="Normal"/>
    <w:semiHidden/>
    <w:rsid w:val="004265CB"/>
    <w:pPr>
      <w:ind w:left="360"/>
    </w:pPr>
  </w:style>
  <w:style w:type="paragraph" w:styleId="BodyTextFirstIndent2">
    <w:name w:val="Body Text First Indent 2"/>
    <w:basedOn w:val="BodyTextIndent"/>
    <w:semiHidden/>
    <w:rsid w:val="004265CB"/>
    <w:pPr>
      <w:ind w:firstLine="210"/>
    </w:pPr>
  </w:style>
  <w:style w:type="paragraph" w:styleId="BodyTextIndent2">
    <w:name w:val="Body Text Indent 2"/>
    <w:basedOn w:val="Normal"/>
    <w:semiHidden/>
    <w:rsid w:val="004265CB"/>
    <w:pPr>
      <w:spacing w:line="480" w:lineRule="auto"/>
      <w:ind w:left="360"/>
    </w:pPr>
  </w:style>
  <w:style w:type="paragraph" w:styleId="BodyTextIndent3">
    <w:name w:val="Body Text Indent 3"/>
    <w:basedOn w:val="Normal"/>
    <w:semiHidden/>
    <w:rsid w:val="004265CB"/>
    <w:pPr>
      <w:ind w:left="360"/>
    </w:pPr>
    <w:rPr>
      <w:sz w:val="16"/>
      <w:szCs w:val="16"/>
    </w:rPr>
  </w:style>
  <w:style w:type="paragraph" w:styleId="Closing">
    <w:name w:val="Closing"/>
    <w:basedOn w:val="Normal"/>
    <w:semiHidden/>
    <w:rsid w:val="004265CB"/>
    <w:pPr>
      <w:ind w:left="4320"/>
    </w:pPr>
  </w:style>
  <w:style w:type="paragraph" w:styleId="Date">
    <w:name w:val="Date"/>
    <w:basedOn w:val="Normal"/>
    <w:next w:val="Normal"/>
    <w:semiHidden/>
    <w:rsid w:val="004265CB"/>
  </w:style>
  <w:style w:type="paragraph" w:styleId="E-mailSignature">
    <w:name w:val="E-mail Signature"/>
    <w:basedOn w:val="Normal"/>
    <w:semiHidden/>
    <w:rsid w:val="004265CB"/>
  </w:style>
  <w:style w:type="character" w:styleId="Emphasis">
    <w:name w:val="Emphasis"/>
    <w:uiPriority w:val="20"/>
    <w:rsid w:val="004265CB"/>
    <w:rPr>
      <w:i/>
      <w:iCs/>
    </w:rPr>
  </w:style>
  <w:style w:type="paragraph" w:styleId="EnvelopeAddress">
    <w:name w:val="envelope address"/>
    <w:basedOn w:val="Normal"/>
    <w:semiHidden/>
    <w:rsid w:val="004265CB"/>
    <w:pPr>
      <w:framePr w:w="7920" w:h="1980" w:hRule="exact" w:hSpace="180" w:wrap="auto" w:hAnchor="page" w:xAlign="center" w:yAlign="bottom"/>
      <w:ind w:left="2880"/>
    </w:pPr>
    <w:rPr>
      <w:rFonts w:cs="Arial"/>
      <w:sz w:val="24"/>
      <w:szCs w:val="24"/>
    </w:rPr>
  </w:style>
  <w:style w:type="paragraph" w:styleId="EnvelopeReturn">
    <w:name w:val="envelope return"/>
    <w:basedOn w:val="Normal"/>
    <w:semiHidden/>
    <w:rsid w:val="004265CB"/>
    <w:rPr>
      <w:rFonts w:cs="Arial"/>
    </w:rPr>
  </w:style>
  <w:style w:type="character" w:styleId="FollowedHyperlink">
    <w:name w:val="FollowedHyperlink"/>
    <w:semiHidden/>
    <w:rsid w:val="004265CB"/>
    <w:rPr>
      <w:color w:val="800080"/>
      <w:u w:val="single"/>
    </w:rPr>
  </w:style>
  <w:style w:type="character" w:styleId="HTMLAcronym">
    <w:name w:val="HTML Acronym"/>
    <w:basedOn w:val="DefaultParagraphFont"/>
    <w:semiHidden/>
    <w:rsid w:val="004265CB"/>
  </w:style>
  <w:style w:type="paragraph" w:styleId="HTMLAddress">
    <w:name w:val="HTML Address"/>
    <w:basedOn w:val="Normal"/>
    <w:semiHidden/>
    <w:rsid w:val="004265CB"/>
    <w:rPr>
      <w:i/>
      <w:iCs/>
    </w:rPr>
  </w:style>
  <w:style w:type="character" w:styleId="HTMLCite">
    <w:name w:val="HTML Cite"/>
    <w:semiHidden/>
    <w:rsid w:val="004265CB"/>
    <w:rPr>
      <w:i/>
      <w:iCs/>
    </w:rPr>
  </w:style>
  <w:style w:type="character" w:styleId="HTMLCode">
    <w:name w:val="HTML Code"/>
    <w:uiPriority w:val="99"/>
    <w:semiHidden/>
    <w:rsid w:val="004265CB"/>
    <w:rPr>
      <w:rFonts w:ascii="Courier New" w:hAnsi="Courier New" w:cs="Courier New"/>
      <w:sz w:val="20"/>
      <w:szCs w:val="20"/>
    </w:rPr>
  </w:style>
  <w:style w:type="character" w:styleId="HTMLDefinition">
    <w:name w:val="HTML Definition"/>
    <w:semiHidden/>
    <w:rsid w:val="004265CB"/>
    <w:rPr>
      <w:i/>
      <w:iCs/>
    </w:rPr>
  </w:style>
  <w:style w:type="character" w:styleId="HTMLKeyboard">
    <w:name w:val="HTML Keyboard"/>
    <w:semiHidden/>
    <w:rsid w:val="004265CB"/>
    <w:rPr>
      <w:rFonts w:ascii="Courier New" w:hAnsi="Courier New" w:cs="Courier New"/>
      <w:sz w:val="20"/>
      <w:szCs w:val="20"/>
    </w:rPr>
  </w:style>
  <w:style w:type="paragraph" w:styleId="HTMLPreformatted">
    <w:name w:val="HTML Preformatted"/>
    <w:basedOn w:val="Normal"/>
    <w:semiHidden/>
    <w:rsid w:val="004265CB"/>
    <w:rPr>
      <w:rFonts w:ascii="Courier New" w:hAnsi="Courier New" w:cs="Courier New"/>
    </w:rPr>
  </w:style>
  <w:style w:type="character" w:styleId="HTMLSample">
    <w:name w:val="HTML Sample"/>
    <w:semiHidden/>
    <w:rsid w:val="004265CB"/>
    <w:rPr>
      <w:rFonts w:ascii="Courier New" w:hAnsi="Courier New" w:cs="Courier New"/>
    </w:rPr>
  </w:style>
  <w:style w:type="character" w:styleId="HTMLTypewriter">
    <w:name w:val="HTML Typewriter"/>
    <w:semiHidden/>
    <w:rsid w:val="004265CB"/>
    <w:rPr>
      <w:rFonts w:ascii="Courier New" w:hAnsi="Courier New" w:cs="Courier New"/>
      <w:sz w:val="20"/>
      <w:szCs w:val="20"/>
    </w:rPr>
  </w:style>
  <w:style w:type="character" w:styleId="HTMLVariable">
    <w:name w:val="HTML Variable"/>
    <w:semiHidden/>
    <w:rsid w:val="004265CB"/>
    <w:rPr>
      <w:i/>
      <w:iCs/>
    </w:rPr>
  </w:style>
  <w:style w:type="character" w:styleId="Hyperlink">
    <w:name w:val="Hyperlink"/>
    <w:uiPriority w:val="99"/>
    <w:rsid w:val="004265CB"/>
    <w:rPr>
      <w:color w:val="0000FF"/>
      <w:u w:val="single"/>
    </w:rPr>
  </w:style>
  <w:style w:type="character" w:styleId="LineNumber">
    <w:name w:val="line number"/>
    <w:basedOn w:val="DefaultParagraphFont"/>
    <w:semiHidden/>
    <w:rsid w:val="004265CB"/>
  </w:style>
  <w:style w:type="paragraph" w:styleId="List">
    <w:name w:val="List"/>
    <w:basedOn w:val="Normal"/>
    <w:semiHidden/>
    <w:rsid w:val="004265CB"/>
    <w:pPr>
      <w:ind w:left="360" w:hanging="360"/>
    </w:pPr>
  </w:style>
  <w:style w:type="paragraph" w:styleId="List2">
    <w:name w:val="List 2"/>
    <w:basedOn w:val="Normal"/>
    <w:semiHidden/>
    <w:rsid w:val="004265CB"/>
    <w:pPr>
      <w:ind w:left="720" w:hanging="360"/>
    </w:pPr>
  </w:style>
  <w:style w:type="paragraph" w:styleId="List3">
    <w:name w:val="List 3"/>
    <w:basedOn w:val="Normal"/>
    <w:semiHidden/>
    <w:rsid w:val="004265CB"/>
    <w:pPr>
      <w:ind w:left="1080" w:hanging="360"/>
    </w:pPr>
  </w:style>
  <w:style w:type="paragraph" w:styleId="List4">
    <w:name w:val="List 4"/>
    <w:basedOn w:val="Normal"/>
    <w:semiHidden/>
    <w:rsid w:val="004265CB"/>
    <w:pPr>
      <w:ind w:left="1440" w:hanging="360"/>
    </w:pPr>
  </w:style>
  <w:style w:type="paragraph" w:styleId="List5">
    <w:name w:val="List 5"/>
    <w:basedOn w:val="Normal"/>
    <w:semiHidden/>
    <w:rsid w:val="004265CB"/>
    <w:pPr>
      <w:ind w:left="1800" w:hanging="360"/>
    </w:pPr>
  </w:style>
  <w:style w:type="paragraph" w:styleId="ListBullet2">
    <w:name w:val="List Bullet 2"/>
    <w:basedOn w:val="Normal"/>
    <w:semiHidden/>
    <w:rsid w:val="004265CB"/>
    <w:pPr>
      <w:numPr>
        <w:numId w:val="1"/>
      </w:numPr>
    </w:pPr>
  </w:style>
  <w:style w:type="paragraph" w:styleId="ListBullet3">
    <w:name w:val="List Bullet 3"/>
    <w:basedOn w:val="Normal"/>
    <w:semiHidden/>
    <w:rsid w:val="004265CB"/>
    <w:pPr>
      <w:numPr>
        <w:numId w:val="2"/>
      </w:numPr>
    </w:pPr>
  </w:style>
  <w:style w:type="paragraph" w:styleId="ListBullet4">
    <w:name w:val="List Bullet 4"/>
    <w:basedOn w:val="Normal"/>
    <w:semiHidden/>
    <w:rsid w:val="004265CB"/>
    <w:pPr>
      <w:numPr>
        <w:numId w:val="3"/>
      </w:numPr>
    </w:pPr>
  </w:style>
  <w:style w:type="paragraph" w:styleId="ListBullet5">
    <w:name w:val="List Bullet 5"/>
    <w:basedOn w:val="Normal"/>
    <w:semiHidden/>
    <w:rsid w:val="004265CB"/>
    <w:pPr>
      <w:numPr>
        <w:numId w:val="4"/>
      </w:numPr>
    </w:pPr>
  </w:style>
  <w:style w:type="paragraph" w:styleId="ListContinue">
    <w:name w:val="List Continue"/>
    <w:basedOn w:val="Normal"/>
    <w:semiHidden/>
    <w:rsid w:val="004265CB"/>
    <w:pPr>
      <w:ind w:left="360"/>
    </w:pPr>
  </w:style>
  <w:style w:type="paragraph" w:styleId="ListContinue2">
    <w:name w:val="List Continue 2"/>
    <w:basedOn w:val="Normal"/>
    <w:semiHidden/>
    <w:rsid w:val="004265CB"/>
    <w:pPr>
      <w:ind w:left="720"/>
    </w:pPr>
  </w:style>
  <w:style w:type="paragraph" w:styleId="ListContinue3">
    <w:name w:val="List Continue 3"/>
    <w:basedOn w:val="Normal"/>
    <w:semiHidden/>
    <w:rsid w:val="004265CB"/>
    <w:pPr>
      <w:ind w:left="1080"/>
    </w:pPr>
  </w:style>
  <w:style w:type="paragraph" w:styleId="ListContinue4">
    <w:name w:val="List Continue 4"/>
    <w:basedOn w:val="Normal"/>
    <w:semiHidden/>
    <w:rsid w:val="004265CB"/>
    <w:pPr>
      <w:ind w:left="1440"/>
    </w:pPr>
  </w:style>
  <w:style w:type="paragraph" w:styleId="ListContinue5">
    <w:name w:val="List Continue 5"/>
    <w:basedOn w:val="Normal"/>
    <w:semiHidden/>
    <w:rsid w:val="004265CB"/>
    <w:pPr>
      <w:ind w:left="1800"/>
    </w:pPr>
  </w:style>
  <w:style w:type="paragraph" w:styleId="ListNumber">
    <w:name w:val="List Number"/>
    <w:basedOn w:val="Normal"/>
    <w:semiHidden/>
    <w:rsid w:val="004265CB"/>
    <w:pPr>
      <w:numPr>
        <w:numId w:val="5"/>
      </w:numPr>
    </w:pPr>
  </w:style>
  <w:style w:type="paragraph" w:styleId="ListNumber2">
    <w:name w:val="List Number 2"/>
    <w:basedOn w:val="Normal"/>
    <w:semiHidden/>
    <w:rsid w:val="004265CB"/>
    <w:pPr>
      <w:numPr>
        <w:numId w:val="6"/>
      </w:numPr>
    </w:pPr>
  </w:style>
  <w:style w:type="paragraph" w:styleId="ListNumber3">
    <w:name w:val="List Number 3"/>
    <w:basedOn w:val="Normal"/>
    <w:semiHidden/>
    <w:rsid w:val="004265CB"/>
    <w:pPr>
      <w:numPr>
        <w:numId w:val="7"/>
      </w:numPr>
    </w:pPr>
  </w:style>
  <w:style w:type="paragraph" w:styleId="ListNumber4">
    <w:name w:val="List Number 4"/>
    <w:basedOn w:val="Normal"/>
    <w:semiHidden/>
    <w:rsid w:val="004265CB"/>
    <w:pPr>
      <w:numPr>
        <w:numId w:val="8"/>
      </w:numPr>
    </w:pPr>
  </w:style>
  <w:style w:type="paragraph" w:styleId="ListNumber5">
    <w:name w:val="List Number 5"/>
    <w:basedOn w:val="Normal"/>
    <w:semiHidden/>
    <w:rsid w:val="004265CB"/>
    <w:pPr>
      <w:numPr>
        <w:numId w:val="9"/>
      </w:numPr>
    </w:pPr>
  </w:style>
  <w:style w:type="paragraph" w:styleId="MessageHeader">
    <w:name w:val="Message Header"/>
    <w:basedOn w:val="Normal"/>
    <w:semiHidden/>
    <w:rsid w:val="004265CB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cs="Arial"/>
      <w:sz w:val="24"/>
      <w:szCs w:val="24"/>
    </w:rPr>
  </w:style>
  <w:style w:type="paragraph" w:styleId="NormalWeb">
    <w:name w:val="Normal (Web)"/>
    <w:basedOn w:val="Normal"/>
    <w:uiPriority w:val="99"/>
    <w:semiHidden/>
    <w:rsid w:val="004265CB"/>
    <w:rPr>
      <w:rFonts w:ascii="Times New Roman" w:hAnsi="Times New Roman"/>
      <w:sz w:val="24"/>
      <w:szCs w:val="24"/>
    </w:rPr>
  </w:style>
  <w:style w:type="paragraph" w:styleId="NormalIndent">
    <w:name w:val="Normal Indent"/>
    <w:basedOn w:val="Normal"/>
    <w:semiHidden/>
    <w:rsid w:val="004265CB"/>
    <w:pPr>
      <w:ind w:left="720"/>
    </w:pPr>
  </w:style>
  <w:style w:type="paragraph" w:styleId="NoteHeading">
    <w:name w:val="Note Heading"/>
    <w:basedOn w:val="Normal"/>
    <w:next w:val="Normal"/>
    <w:semiHidden/>
    <w:rsid w:val="004265CB"/>
  </w:style>
  <w:style w:type="paragraph" w:styleId="PlainText">
    <w:name w:val="Plain Text"/>
    <w:basedOn w:val="Normal"/>
    <w:semiHidden/>
    <w:rsid w:val="004265CB"/>
    <w:rPr>
      <w:rFonts w:ascii="Courier New" w:hAnsi="Courier New" w:cs="Courier New"/>
    </w:rPr>
  </w:style>
  <w:style w:type="paragraph" w:styleId="Salutation">
    <w:name w:val="Salutation"/>
    <w:basedOn w:val="Normal"/>
    <w:next w:val="Normal"/>
    <w:semiHidden/>
    <w:rsid w:val="004265CB"/>
  </w:style>
  <w:style w:type="paragraph" w:styleId="Signature">
    <w:name w:val="Signature"/>
    <w:basedOn w:val="Normal"/>
    <w:semiHidden/>
    <w:rsid w:val="004265CB"/>
    <w:pPr>
      <w:ind w:left="4320"/>
    </w:pPr>
  </w:style>
  <w:style w:type="character" w:styleId="Strong">
    <w:name w:val="Strong"/>
    <w:uiPriority w:val="22"/>
    <w:rsid w:val="004265CB"/>
    <w:rPr>
      <w:b/>
      <w:bCs/>
    </w:rPr>
  </w:style>
  <w:style w:type="paragraph" w:styleId="Subtitle">
    <w:name w:val="Subtitle"/>
    <w:basedOn w:val="Normal"/>
    <w:rsid w:val="004265CB"/>
    <w:pPr>
      <w:spacing w:after="60"/>
      <w:jc w:val="center"/>
      <w:outlineLvl w:val="1"/>
    </w:pPr>
    <w:rPr>
      <w:rFonts w:cs="Arial"/>
      <w:sz w:val="24"/>
      <w:szCs w:val="24"/>
    </w:rPr>
  </w:style>
  <w:style w:type="table" w:styleId="Table3Deffects1">
    <w:name w:val="Table 3D effects 1"/>
    <w:basedOn w:val="TableNormal"/>
    <w:semiHidden/>
    <w:rsid w:val="004265CB"/>
    <w:pPr>
      <w:spacing w:after="120" w:line="300" w:lineRule="auto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semiHidden/>
    <w:rsid w:val="004265CB"/>
    <w:pPr>
      <w:spacing w:after="120" w:line="300" w:lineRule="auto"/>
      <w:jc w:val="both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semiHidden/>
    <w:rsid w:val="004265CB"/>
    <w:pPr>
      <w:spacing w:after="120" w:line="300" w:lineRule="auto"/>
      <w:jc w:val="both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semiHidden/>
    <w:rsid w:val="004265CB"/>
    <w:pPr>
      <w:spacing w:after="120" w:line="30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semiHidden/>
    <w:rsid w:val="004265CB"/>
    <w:pPr>
      <w:spacing w:after="120" w:line="300" w:lineRule="auto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semiHidden/>
    <w:rsid w:val="004265CB"/>
    <w:pPr>
      <w:spacing w:after="120" w:line="300" w:lineRule="auto"/>
      <w:jc w:val="both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semiHidden/>
    <w:rsid w:val="004265CB"/>
    <w:pPr>
      <w:spacing w:after="120" w:line="300" w:lineRule="auto"/>
      <w:jc w:val="both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semiHidden/>
    <w:rsid w:val="004265CB"/>
    <w:pPr>
      <w:spacing w:after="120" w:line="300" w:lineRule="auto"/>
      <w:jc w:val="both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semiHidden/>
    <w:rsid w:val="004265CB"/>
    <w:pPr>
      <w:spacing w:after="120" w:line="300" w:lineRule="auto"/>
      <w:jc w:val="both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semiHidden/>
    <w:rsid w:val="004265CB"/>
    <w:pPr>
      <w:spacing w:after="120" w:line="300" w:lineRule="auto"/>
      <w:jc w:val="both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semiHidden/>
    <w:rsid w:val="004265CB"/>
    <w:pPr>
      <w:spacing w:after="120" w:line="300" w:lineRule="auto"/>
      <w:jc w:val="both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semiHidden/>
    <w:rsid w:val="004265CB"/>
    <w:pPr>
      <w:spacing w:after="120" w:line="300" w:lineRule="auto"/>
      <w:jc w:val="both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semiHidden/>
    <w:rsid w:val="004265CB"/>
    <w:pPr>
      <w:spacing w:after="120" w:line="300" w:lineRule="auto"/>
      <w:jc w:val="both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semiHidden/>
    <w:rsid w:val="004265CB"/>
    <w:pPr>
      <w:spacing w:after="120" w:line="300" w:lineRule="auto"/>
      <w:jc w:val="both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semiHidden/>
    <w:rsid w:val="004265CB"/>
    <w:pPr>
      <w:spacing w:after="120" w:line="300" w:lineRule="auto"/>
      <w:jc w:val="both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semiHidden/>
    <w:rsid w:val="004265CB"/>
    <w:pPr>
      <w:spacing w:after="120" w:line="300" w:lineRule="auto"/>
      <w:jc w:val="both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semiHidden/>
    <w:rsid w:val="004265CB"/>
    <w:pPr>
      <w:spacing w:after="120" w:line="300" w:lineRule="auto"/>
      <w:jc w:val="both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semiHidden/>
    <w:rsid w:val="004265CB"/>
    <w:pPr>
      <w:spacing w:after="120" w:line="30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semiHidden/>
    <w:rsid w:val="004265CB"/>
    <w:pPr>
      <w:spacing w:after="120" w:line="300" w:lineRule="auto"/>
      <w:jc w:val="both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semiHidden/>
    <w:rsid w:val="004265CB"/>
    <w:pPr>
      <w:spacing w:after="120" w:line="300" w:lineRule="auto"/>
      <w:jc w:val="both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semiHidden/>
    <w:rsid w:val="004265CB"/>
    <w:pPr>
      <w:spacing w:after="120" w:line="300" w:lineRule="auto"/>
      <w:jc w:val="both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semiHidden/>
    <w:rsid w:val="004265CB"/>
    <w:pPr>
      <w:spacing w:after="120" w:line="30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semiHidden/>
    <w:rsid w:val="004265CB"/>
    <w:pPr>
      <w:spacing w:after="120" w:line="30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semiHidden/>
    <w:rsid w:val="004265CB"/>
    <w:pPr>
      <w:spacing w:after="120" w:line="300" w:lineRule="auto"/>
      <w:jc w:val="both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semiHidden/>
    <w:rsid w:val="004265CB"/>
    <w:pPr>
      <w:spacing w:after="120" w:line="300" w:lineRule="auto"/>
      <w:jc w:val="both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1">
    <w:name w:val="Table List 1"/>
    <w:basedOn w:val="TableNormal"/>
    <w:semiHidden/>
    <w:rsid w:val="004265CB"/>
    <w:pPr>
      <w:spacing w:after="120" w:line="300" w:lineRule="auto"/>
      <w:jc w:val="both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semiHidden/>
    <w:rsid w:val="004265CB"/>
    <w:pPr>
      <w:spacing w:after="120" w:line="300" w:lineRule="auto"/>
      <w:jc w:val="both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semiHidden/>
    <w:rsid w:val="004265CB"/>
    <w:pPr>
      <w:spacing w:after="120" w:line="300" w:lineRule="auto"/>
      <w:jc w:val="both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semiHidden/>
    <w:rsid w:val="004265CB"/>
    <w:pPr>
      <w:spacing w:after="120" w:line="30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semiHidden/>
    <w:rsid w:val="004265CB"/>
    <w:pPr>
      <w:spacing w:after="120" w:line="30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semiHidden/>
    <w:rsid w:val="004265CB"/>
    <w:pPr>
      <w:spacing w:after="120" w:line="30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semiHidden/>
    <w:rsid w:val="004265CB"/>
    <w:pPr>
      <w:spacing w:after="120" w:line="300" w:lineRule="auto"/>
      <w:jc w:val="both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semiHidden/>
    <w:rsid w:val="004265CB"/>
    <w:pPr>
      <w:spacing w:after="120" w:line="300" w:lineRule="auto"/>
      <w:jc w:val="both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styleId="TableProfessional">
    <w:name w:val="Table Professional"/>
    <w:basedOn w:val="TableNormal"/>
    <w:semiHidden/>
    <w:rsid w:val="004265CB"/>
    <w:pPr>
      <w:spacing w:after="120" w:line="300" w:lineRule="auto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semiHidden/>
    <w:rsid w:val="004265CB"/>
    <w:pPr>
      <w:spacing w:after="120" w:line="300" w:lineRule="auto"/>
      <w:jc w:val="both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semiHidden/>
    <w:rsid w:val="004265CB"/>
    <w:pPr>
      <w:spacing w:after="120" w:line="300" w:lineRule="auto"/>
      <w:jc w:val="both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semiHidden/>
    <w:rsid w:val="004265CB"/>
    <w:pPr>
      <w:spacing w:after="120" w:line="300" w:lineRule="auto"/>
      <w:jc w:val="both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semiHidden/>
    <w:rsid w:val="004265CB"/>
    <w:pPr>
      <w:spacing w:after="120" w:line="300" w:lineRule="auto"/>
      <w:jc w:val="both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semiHidden/>
    <w:rsid w:val="004265CB"/>
    <w:pPr>
      <w:spacing w:after="120" w:line="300" w:lineRule="auto"/>
      <w:jc w:val="both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semiHidden/>
    <w:rsid w:val="004265CB"/>
    <w:pPr>
      <w:spacing w:after="120" w:line="30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semiHidden/>
    <w:rsid w:val="004265CB"/>
    <w:pPr>
      <w:spacing w:after="120" w:line="300" w:lineRule="auto"/>
      <w:jc w:val="both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semiHidden/>
    <w:rsid w:val="004265CB"/>
    <w:pPr>
      <w:spacing w:after="120" w:line="300" w:lineRule="auto"/>
      <w:jc w:val="both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semiHidden/>
    <w:rsid w:val="004265CB"/>
    <w:pPr>
      <w:spacing w:after="120" w:line="300" w:lineRule="auto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HeadingLevel2">
    <w:name w:val="Heading_Level2"/>
    <w:basedOn w:val="Normal"/>
    <w:rsid w:val="0042332C"/>
    <w:pPr>
      <w:suppressAutoHyphens/>
      <w:autoSpaceDE w:val="0"/>
      <w:autoSpaceDN w:val="0"/>
      <w:adjustRightInd w:val="0"/>
      <w:spacing w:before="144" w:after="0" w:line="280" w:lineRule="atLeast"/>
      <w:jc w:val="left"/>
      <w:textAlignment w:val="center"/>
    </w:pPr>
    <w:rPr>
      <w:rFonts w:ascii="Gill Sans MT" w:hAnsi="Gill Sans MT" w:cs="Gill Sans MT"/>
      <w:b/>
      <w:bCs/>
      <w:color w:val="003781"/>
      <w:spacing w:val="-1"/>
      <w:sz w:val="24"/>
      <w:szCs w:val="24"/>
      <w:lang w:val="en-US"/>
    </w:rPr>
  </w:style>
  <w:style w:type="paragraph" w:customStyle="1" w:styleId="Bullet">
    <w:name w:val="Bullet"/>
    <w:basedOn w:val="Normal"/>
    <w:link w:val="BulletChar"/>
    <w:autoRedefine/>
    <w:uiPriority w:val="99"/>
    <w:qFormat/>
    <w:rsid w:val="00783306"/>
    <w:pPr>
      <w:numPr>
        <w:numId w:val="15"/>
      </w:numPr>
      <w:suppressAutoHyphens/>
      <w:autoSpaceDE w:val="0"/>
      <w:autoSpaceDN w:val="0"/>
      <w:adjustRightInd w:val="0"/>
      <w:spacing w:line="288" w:lineRule="auto"/>
      <w:ind w:left="630" w:hanging="270"/>
      <w:jc w:val="left"/>
      <w:textAlignment w:val="center"/>
    </w:pPr>
    <w:rPr>
      <w:rFonts w:asciiTheme="majorHAnsi" w:hAnsiTheme="majorHAnsi" w:cstheme="majorHAnsi"/>
      <w:color w:val="000000"/>
      <w:sz w:val="20"/>
      <w:szCs w:val="20"/>
      <w:lang w:val="en-US"/>
    </w:rPr>
  </w:style>
  <w:style w:type="character" w:styleId="CommentReference">
    <w:name w:val="annotation reference"/>
    <w:semiHidden/>
    <w:rsid w:val="006C76A9"/>
    <w:rPr>
      <w:sz w:val="16"/>
      <w:szCs w:val="16"/>
    </w:rPr>
  </w:style>
  <w:style w:type="paragraph" w:customStyle="1" w:styleId="HeadingLevel1">
    <w:name w:val="Heading_Level1"/>
    <w:basedOn w:val="Normal"/>
    <w:rsid w:val="00D1009E"/>
    <w:pPr>
      <w:suppressAutoHyphens/>
      <w:autoSpaceDE w:val="0"/>
      <w:autoSpaceDN w:val="0"/>
      <w:adjustRightInd w:val="0"/>
      <w:spacing w:before="288" w:after="0" w:line="340" w:lineRule="atLeast"/>
      <w:jc w:val="left"/>
      <w:textAlignment w:val="center"/>
    </w:pPr>
    <w:rPr>
      <w:rFonts w:ascii="Gill Sans MT" w:hAnsi="Gill Sans MT" w:cs="Gill Sans MT"/>
      <w:b/>
      <w:bCs/>
      <w:color w:val="16388C"/>
      <w:spacing w:val="-2"/>
      <w:sz w:val="32"/>
      <w:szCs w:val="32"/>
      <w:lang w:val="en-US"/>
    </w:rPr>
  </w:style>
  <w:style w:type="paragraph" w:customStyle="1" w:styleId="NumberedList0">
    <w:name w:val="Numbered_List"/>
    <w:basedOn w:val="Bullet"/>
    <w:rsid w:val="00D1009E"/>
  </w:style>
  <w:style w:type="character" w:customStyle="1" w:styleId="BulletFirstlineText">
    <w:name w:val="Bullet_Firstline_Text"/>
    <w:rsid w:val="00D1009E"/>
    <w:rPr>
      <w:rFonts w:ascii="Gill Sans MT" w:hAnsi="Gill Sans MT" w:cs="Gill Sans MT"/>
      <w:b/>
      <w:bCs/>
      <w:color w:val="000000"/>
      <w:sz w:val="20"/>
      <w:szCs w:val="20"/>
    </w:rPr>
  </w:style>
  <w:style w:type="paragraph" w:styleId="CommentText">
    <w:name w:val="annotation text"/>
    <w:basedOn w:val="Normal"/>
    <w:semiHidden/>
    <w:rsid w:val="006C76A9"/>
  </w:style>
  <w:style w:type="paragraph" w:styleId="CommentSubject">
    <w:name w:val="annotation subject"/>
    <w:basedOn w:val="CommentText"/>
    <w:next w:val="CommentText"/>
    <w:semiHidden/>
    <w:rsid w:val="006C76A9"/>
    <w:rPr>
      <w:b/>
      <w:bCs/>
    </w:rPr>
  </w:style>
  <w:style w:type="character" w:customStyle="1" w:styleId="BodyTextChar">
    <w:name w:val="Body Text Char"/>
    <w:link w:val="BodyText"/>
    <w:uiPriority w:val="99"/>
    <w:rsid w:val="00EA0DE1"/>
    <w:rPr>
      <w:rFonts w:asciiTheme="majorHAnsi" w:hAnsiTheme="majorHAnsi" w:cstheme="majorHAnsi"/>
      <w:color w:val="000000"/>
      <w:lang w:eastAsia="en-GB"/>
    </w:rPr>
  </w:style>
  <w:style w:type="paragraph" w:styleId="TOC1">
    <w:name w:val="toc 1"/>
    <w:basedOn w:val="Normal"/>
    <w:next w:val="Normal"/>
    <w:autoRedefine/>
    <w:uiPriority w:val="39"/>
    <w:rsid w:val="00783306"/>
    <w:pPr>
      <w:tabs>
        <w:tab w:val="left" w:pos="270"/>
        <w:tab w:val="right" w:leader="dot" w:pos="9360"/>
      </w:tabs>
      <w:spacing w:before="120" w:after="0" w:line="240" w:lineRule="auto"/>
      <w:jc w:val="left"/>
    </w:pPr>
    <w:rPr>
      <w:rFonts w:ascii="Calibri" w:hAnsi="Calibri"/>
      <w:b/>
      <w:noProof/>
    </w:rPr>
  </w:style>
  <w:style w:type="paragraph" w:styleId="TOC2">
    <w:name w:val="toc 2"/>
    <w:basedOn w:val="Normal"/>
    <w:next w:val="Normal"/>
    <w:autoRedefine/>
    <w:uiPriority w:val="39"/>
    <w:rsid w:val="00783306"/>
    <w:pPr>
      <w:tabs>
        <w:tab w:val="left" w:pos="540"/>
        <w:tab w:val="right" w:leader="dot" w:pos="9360"/>
      </w:tabs>
      <w:spacing w:before="60" w:after="0" w:line="240" w:lineRule="auto"/>
      <w:ind w:left="180"/>
    </w:pPr>
    <w:rPr>
      <w:rFonts w:ascii="Calibri" w:hAnsi="Calibri"/>
      <w:noProof/>
      <w:sz w:val="18"/>
    </w:rPr>
  </w:style>
  <w:style w:type="paragraph" w:styleId="TOC3">
    <w:name w:val="toc 3"/>
    <w:basedOn w:val="Normal"/>
    <w:next w:val="Normal"/>
    <w:autoRedefine/>
    <w:uiPriority w:val="39"/>
    <w:rsid w:val="00783306"/>
    <w:pPr>
      <w:tabs>
        <w:tab w:val="left" w:pos="810"/>
        <w:tab w:val="right" w:leader="dot" w:pos="9360"/>
      </w:tabs>
      <w:spacing w:before="60" w:after="0" w:line="240" w:lineRule="auto"/>
      <w:ind w:left="360"/>
    </w:pPr>
    <w:rPr>
      <w:rFonts w:ascii="Calibri" w:hAnsi="Calibri"/>
      <w:sz w:val="16"/>
    </w:rPr>
  </w:style>
  <w:style w:type="paragraph" w:customStyle="1" w:styleId="DocumentTitle">
    <w:name w:val="Document Title"/>
    <w:basedOn w:val="Normal"/>
    <w:rsid w:val="00B929F6"/>
    <w:pPr>
      <w:spacing w:after="0" w:line="240" w:lineRule="auto"/>
      <w:jc w:val="center"/>
    </w:pPr>
    <w:rPr>
      <w:spacing w:val="-5"/>
      <w:sz w:val="56"/>
      <w:lang w:val="en-US"/>
    </w:rPr>
  </w:style>
  <w:style w:type="paragraph" w:customStyle="1" w:styleId="Legal">
    <w:name w:val="Legal"/>
    <w:basedOn w:val="Normal"/>
    <w:rsid w:val="001B18A3"/>
    <w:pPr>
      <w:spacing w:before="240" w:after="0" w:line="240" w:lineRule="auto"/>
      <w:ind w:left="1440"/>
      <w:jc w:val="left"/>
    </w:pPr>
    <w:rPr>
      <w:rFonts w:eastAsia="Times"/>
      <w:sz w:val="16"/>
      <w:szCs w:val="16"/>
      <w:lang w:val="en-US"/>
    </w:rPr>
  </w:style>
  <w:style w:type="character" w:customStyle="1" w:styleId="BulletChar">
    <w:name w:val="Bullet Char"/>
    <w:link w:val="Bullet"/>
    <w:uiPriority w:val="99"/>
    <w:rsid w:val="00783306"/>
    <w:rPr>
      <w:rFonts w:asciiTheme="majorHAnsi" w:hAnsiTheme="majorHAnsi" w:cstheme="majorHAnsi"/>
      <w:color w:val="000000"/>
      <w:lang w:val="en-US" w:eastAsia="en-US"/>
    </w:rPr>
  </w:style>
  <w:style w:type="character" w:customStyle="1" w:styleId="code-object">
    <w:name w:val="code-object"/>
    <w:rsid w:val="007441D5"/>
    <w:rPr>
      <w:rFonts w:cs="Times New Roman"/>
    </w:rPr>
  </w:style>
  <w:style w:type="character" w:customStyle="1" w:styleId="ListBulletChar">
    <w:name w:val="List Bullet Char"/>
    <w:link w:val="ListBullet"/>
    <w:rsid w:val="001B6C74"/>
    <w:rPr>
      <w:rFonts w:ascii="Arial" w:hAnsi="Arial" w:cs="Arial"/>
      <w:color w:val="000000"/>
      <w:sz w:val="18"/>
      <w:szCs w:val="24"/>
      <w:lang w:val="en-US" w:eastAsia="en-GB"/>
    </w:rPr>
  </w:style>
  <w:style w:type="paragraph" w:styleId="ListParagraph">
    <w:name w:val="List Paragraph"/>
    <w:basedOn w:val="Normal"/>
    <w:uiPriority w:val="34"/>
    <w:rsid w:val="00A24F2B"/>
    <w:pPr>
      <w:spacing w:after="0" w:line="240" w:lineRule="auto"/>
      <w:ind w:left="720"/>
      <w:contextualSpacing/>
      <w:jc w:val="left"/>
    </w:pPr>
    <w:rPr>
      <w:rFonts w:ascii="Times New Roman" w:hAnsi="Times New Roman"/>
      <w:sz w:val="24"/>
      <w:szCs w:val="24"/>
      <w:lang w:val="en-US"/>
    </w:rPr>
  </w:style>
  <w:style w:type="character" w:customStyle="1" w:styleId="Heading1Char">
    <w:name w:val="Heading 1 Char"/>
    <w:link w:val="Heading1"/>
    <w:uiPriority w:val="99"/>
    <w:locked/>
    <w:rsid w:val="00783306"/>
    <w:rPr>
      <w:rFonts w:ascii="Open Sans" w:hAnsi="Open Sans" w:cs="Arial"/>
      <w:b/>
      <w:bCs/>
      <w:color w:val="00C895"/>
      <w:kern w:val="32"/>
      <w:sz w:val="36"/>
      <w:szCs w:val="32"/>
      <w:lang w:val="en-GB" w:eastAsia="en-US"/>
    </w:rPr>
  </w:style>
  <w:style w:type="character" w:customStyle="1" w:styleId="Heading2Char">
    <w:name w:val="Heading 2 Char"/>
    <w:link w:val="Heading2"/>
    <w:uiPriority w:val="99"/>
    <w:locked/>
    <w:rsid w:val="006368D6"/>
    <w:rPr>
      <w:rFonts w:ascii="Open Sans" w:hAnsi="Open Sans" w:cs="Arial"/>
      <w:b/>
      <w:bCs/>
      <w:iCs/>
      <w:color w:val="111111"/>
      <w:sz w:val="28"/>
      <w:szCs w:val="28"/>
      <w:lang w:eastAsia="en-GB"/>
    </w:rPr>
  </w:style>
  <w:style w:type="character" w:customStyle="1" w:styleId="TitleChar">
    <w:name w:val="Title Char"/>
    <w:link w:val="Title"/>
    <w:uiPriority w:val="99"/>
    <w:locked/>
    <w:rsid w:val="00783306"/>
    <w:rPr>
      <w:rFonts w:asciiTheme="minorHAnsi" w:hAnsiTheme="minorHAnsi" w:cstheme="minorHAnsi"/>
      <w:b/>
      <w:bCs/>
      <w:color w:val="474747"/>
      <w:kern w:val="28"/>
      <w:sz w:val="48"/>
      <w:szCs w:val="48"/>
      <w:lang w:val="en-GB" w:eastAsia="en-US"/>
    </w:rPr>
  </w:style>
  <w:style w:type="paragraph" w:customStyle="1" w:styleId="Bullet2">
    <w:name w:val="Bullet 2"/>
    <w:basedOn w:val="Bullet"/>
    <w:autoRedefine/>
    <w:uiPriority w:val="2"/>
    <w:rsid w:val="002021E9"/>
    <w:pPr>
      <w:numPr>
        <w:numId w:val="0"/>
      </w:numPr>
      <w:tabs>
        <w:tab w:val="left" w:pos="800"/>
      </w:tabs>
      <w:ind w:left="260"/>
    </w:pPr>
    <w:rPr>
      <w:lang w:val="en-CA" w:eastAsia="en-GB"/>
    </w:rPr>
  </w:style>
  <w:style w:type="paragraph" w:customStyle="1" w:styleId="H1Numbered">
    <w:name w:val="H1 Numbered"/>
    <w:basedOn w:val="Heading1"/>
    <w:next w:val="BodyText"/>
    <w:autoRedefine/>
    <w:uiPriority w:val="6"/>
    <w:qFormat/>
    <w:rsid w:val="00341BB3"/>
    <w:pPr>
      <w:numPr>
        <w:numId w:val="16"/>
      </w:numPr>
    </w:pPr>
  </w:style>
  <w:style w:type="paragraph" w:customStyle="1" w:styleId="H2Numbered">
    <w:name w:val="H2 Numbered"/>
    <w:basedOn w:val="Heading2"/>
    <w:next w:val="BodyText"/>
    <w:autoRedefine/>
    <w:uiPriority w:val="7"/>
    <w:qFormat/>
    <w:rsid w:val="006368D6"/>
    <w:pPr>
      <w:numPr>
        <w:ilvl w:val="1"/>
        <w:numId w:val="16"/>
      </w:numPr>
      <w:tabs>
        <w:tab w:val="clear" w:pos="720"/>
      </w:tabs>
      <w:spacing w:after="120" w:line="240" w:lineRule="auto"/>
      <w:ind w:left="720" w:hanging="720"/>
    </w:pPr>
  </w:style>
  <w:style w:type="paragraph" w:customStyle="1" w:styleId="H3Numbered">
    <w:name w:val="H3 Numbered"/>
    <w:basedOn w:val="Heading3"/>
    <w:next w:val="BodyText"/>
    <w:autoRedefine/>
    <w:uiPriority w:val="8"/>
    <w:qFormat/>
    <w:rsid w:val="00BE3BDA"/>
    <w:pPr>
      <w:numPr>
        <w:ilvl w:val="2"/>
        <w:numId w:val="16"/>
      </w:numPr>
      <w:ind w:left="720" w:hanging="720"/>
    </w:pPr>
  </w:style>
  <w:style w:type="paragraph" w:customStyle="1" w:styleId="H4Numbered">
    <w:name w:val="H4 Numbered"/>
    <w:basedOn w:val="Heading4"/>
    <w:autoRedefine/>
    <w:uiPriority w:val="9"/>
    <w:qFormat/>
    <w:rsid w:val="00BE3BDA"/>
    <w:pPr>
      <w:numPr>
        <w:ilvl w:val="3"/>
        <w:numId w:val="16"/>
      </w:numPr>
      <w:ind w:left="720" w:hanging="720"/>
    </w:pPr>
    <w:rPr>
      <w:rFonts w:ascii="Arial" w:hAnsi="Arial" w:cs="Arial"/>
      <w:sz w:val="18"/>
      <w:lang w:val="en-US"/>
    </w:rPr>
  </w:style>
  <w:style w:type="table" w:customStyle="1" w:styleId="GridTable4-Accent11">
    <w:name w:val="Grid Table 4 - Accent 11"/>
    <w:basedOn w:val="TableNormal"/>
    <w:uiPriority w:val="49"/>
    <w:rsid w:val="00BE3BDA"/>
    <w:rPr>
      <w:lang w:val="en-US" w:eastAsia="en-US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customStyle="1" w:styleId="NumberedList">
    <w:name w:val="Numbered List"/>
    <w:basedOn w:val="Bullet"/>
    <w:uiPriority w:val="2"/>
    <w:qFormat/>
    <w:rsid w:val="00954FA2"/>
    <w:pPr>
      <w:numPr>
        <w:numId w:val="18"/>
      </w:numPr>
      <w:ind w:left="630" w:hanging="270"/>
    </w:pPr>
    <w:rPr>
      <w:rFonts w:cs="Times New Roman"/>
      <w:lang w:val="x-none" w:eastAsia="x-none"/>
    </w:rPr>
  </w:style>
  <w:style w:type="character" w:customStyle="1" w:styleId="FootnoteTextChar">
    <w:name w:val="Footnote Text Char"/>
    <w:link w:val="FootnoteText"/>
    <w:semiHidden/>
    <w:rsid w:val="00EB2796"/>
    <w:rPr>
      <w:rFonts w:ascii="Arial" w:hAnsi="Arial"/>
      <w:sz w:val="22"/>
      <w:szCs w:val="22"/>
      <w:lang w:val="en-GB" w:eastAsia="en-US"/>
    </w:rPr>
  </w:style>
  <w:style w:type="paragraph" w:styleId="TOC4">
    <w:name w:val="toc 4"/>
    <w:basedOn w:val="Normal"/>
    <w:next w:val="Normal"/>
    <w:autoRedefine/>
    <w:uiPriority w:val="39"/>
    <w:unhideWhenUsed/>
    <w:rsid w:val="00140C1D"/>
    <w:pPr>
      <w:tabs>
        <w:tab w:val="left" w:pos="1540"/>
        <w:tab w:val="right" w:leader="dot" w:pos="7852"/>
      </w:tabs>
      <w:spacing w:after="100"/>
      <w:ind w:left="660"/>
    </w:pPr>
    <w:rPr>
      <w:noProof/>
      <w:sz w:val="20"/>
    </w:rPr>
  </w:style>
  <w:style w:type="paragraph" w:customStyle="1" w:styleId="Code">
    <w:name w:val="Code"/>
    <w:basedOn w:val="BodyText"/>
    <w:link w:val="CodeChar"/>
    <w:qFormat/>
    <w:rsid w:val="00F328C6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E7E6E6" w:themeFill="background2"/>
      <w:spacing w:after="0"/>
      <w:ind w:left="720"/>
    </w:pPr>
    <w:rPr>
      <w:rFonts w:ascii="Consolas" w:hAnsi="Consolas" w:cs="Consolas"/>
    </w:rPr>
  </w:style>
  <w:style w:type="character" w:customStyle="1" w:styleId="CodeChar">
    <w:name w:val="Code Char"/>
    <w:basedOn w:val="BodyTextChar"/>
    <w:link w:val="Code"/>
    <w:rsid w:val="00F328C6"/>
    <w:rPr>
      <w:rFonts w:ascii="Consolas" w:hAnsi="Consolas" w:cs="Consolas"/>
      <w:color w:val="000000"/>
      <w:sz w:val="18"/>
      <w:szCs w:val="18"/>
      <w:shd w:val="clear" w:color="auto" w:fill="E7E6E6" w:themeFill="background2"/>
      <w:lang w:eastAsia="en-GB"/>
    </w:rPr>
  </w:style>
  <w:style w:type="paragraph" w:customStyle="1" w:styleId="CodeObject">
    <w:name w:val="CodeObject"/>
    <w:basedOn w:val="BodyText"/>
    <w:link w:val="CodeObjectChar"/>
    <w:qFormat/>
    <w:rsid w:val="00642688"/>
    <w:rPr>
      <w:rFonts w:ascii="Courier New" w:hAnsi="Courier New" w:cs="Courier New"/>
    </w:rPr>
  </w:style>
  <w:style w:type="character" w:customStyle="1" w:styleId="CodeObjectChar">
    <w:name w:val="CodeObject Char"/>
    <w:basedOn w:val="BodyTextChar"/>
    <w:link w:val="CodeObject"/>
    <w:rsid w:val="00642688"/>
    <w:rPr>
      <w:rFonts w:ascii="Courier New" w:hAnsi="Courier New" w:cs="Courier New"/>
      <w:color w:val="000000"/>
      <w:sz w:val="18"/>
      <w:szCs w:val="18"/>
      <w:lang w:eastAsia="en-GB"/>
    </w:rPr>
  </w:style>
  <w:style w:type="paragraph" w:customStyle="1" w:styleId="ReferenceNote">
    <w:name w:val="Reference Note"/>
    <w:basedOn w:val="BodyText"/>
    <w:link w:val="ReferenceNoteChar"/>
    <w:autoRedefine/>
    <w:qFormat/>
    <w:rsid w:val="00B23578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E1FFF7"/>
      <w:ind w:left="720"/>
    </w:pPr>
  </w:style>
  <w:style w:type="character" w:customStyle="1" w:styleId="ReferenceNoteChar">
    <w:name w:val="Reference Note Char"/>
    <w:basedOn w:val="BodyTextChar"/>
    <w:link w:val="ReferenceNote"/>
    <w:rsid w:val="00B23578"/>
    <w:rPr>
      <w:rFonts w:ascii="Open Sans" w:hAnsi="Open Sans" w:cstheme="majorHAnsi"/>
      <w:color w:val="000000"/>
      <w:shd w:val="clear" w:color="auto" w:fill="E1FFF7"/>
      <w:lang w:eastAsia="en-GB"/>
    </w:rPr>
  </w:style>
  <w:style w:type="character" w:customStyle="1" w:styleId="FooterChar">
    <w:name w:val="Footer Char"/>
    <w:basedOn w:val="DefaultParagraphFont"/>
    <w:link w:val="Footer"/>
    <w:uiPriority w:val="99"/>
    <w:rsid w:val="000401EE"/>
    <w:rPr>
      <w:rFonts w:ascii="Arial" w:hAnsi="Arial"/>
      <w:sz w:val="22"/>
      <w:szCs w:val="22"/>
      <w:lang w:val="en-GB" w:eastAsia="en-US"/>
    </w:rPr>
  </w:style>
  <w:style w:type="paragraph" w:customStyle="1" w:styleId="TableContent">
    <w:name w:val="Table Content"/>
    <w:basedOn w:val="BodyText"/>
    <w:link w:val="TableContentChar"/>
    <w:qFormat/>
    <w:rsid w:val="00331324"/>
    <w:pPr>
      <w:spacing w:before="40" w:after="40"/>
    </w:pPr>
    <w:rPr>
      <w:bCs/>
    </w:rPr>
  </w:style>
  <w:style w:type="character" w:customStyle="1" w:styleId="TableContentChar">
    <w:name w:val="Table Content Char"/>
    <w:basedOn w:val="BodyTextChar"/>
    <w:link w:val="TableContent"/>
    <w:rsid w:val="00331324"/>
    <w:rPr>
      <w:rFonts w:ascii="Arial" w:hAnsi="Arial" w:cstheme="majorHAnsi"/>
      <w:bCs/>
      <w:color w:val="000000"/>
      <w:sz w:val="18"/>
      <w:szCs w:val="18"/>
      <w:lang w:eastAsia="en-GB"/>
    </w:rPr>
  </w:style>
  <w:style w:type="paragraph" w:customStyle="1" w:styleId="ListNumbered">
    <w:name w:val="List Numbered"/>
    <w:basedOn w:val="ListBullet"/>
    <w:autoRedefine/>
    <w:rsid w:val="00783306"/>
    <w:pPr>
      <w:numPr>
        <w:numId w:val="24"/>
      </w:numPr>
      <w:ind w:left="630" w:hanging="27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0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1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7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1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40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80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39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53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26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76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86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75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968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05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0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153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38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80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87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91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02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61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82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682093">
          <w:marLeft w:val="202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068846">
          <w:marLeft w:val="202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523085">
          <w:marLeft w:val="202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56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5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1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42394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542117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178214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811209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280615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895066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855490">
          <w:marLeft w:val="360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511376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97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0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522375">
          <w:marLeft w:val="202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845823">
          <w:marLeft w:val="202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196374">
          <w:marLeft w:val="202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263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69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4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15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477551">
          <w:marLeft w:val="202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85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233506">
          <w:marLeft w:val="202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485246">
          <w:marLeft w:val="202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072436">
          <w:marLeft w:val="202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675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06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28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8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27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1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5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8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68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00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017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18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6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621368">
          <w:marLeft w:val="202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808855">
          <w:marLeft w:val="202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779402">
          <w:marLeft w:val="202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586660">
          <w:marLeft w:val="202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581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45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735460">
          <w:marLeft w:val="821"/>
          <w:marRight w:val="0"/>
          <w:marTop w:val="0"/>
          <w:marBottom w:val="16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790431">
          <w:marLeft w:val="821"/>
          <w:marRight w:val="0"/>
          <w:marTop w:val="0"/>
          <w:marBottom w:val="16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590185">
          <w:marLeft w:val="821"/>
          <w:marRight w:val="0"/>
          <w:marTop w:val="0"/>
          <w:marBottom w:val="16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907791">
          <w:marLeft w:val="821"/>
          <w:marRight w:val="0"/>
          <w:marTop w:val="0"/>
          <w:marBottom w:val="16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82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63668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450138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58692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05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81757">
          <w:marLeft w:val="202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571264">
          <w:marLeft w:val="202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169702">
          <w:marLeft w:val="202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2.xm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tiff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4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2.png"/><Relationship Id="rId27" Type="http://schemas.openxmlformats.org/officeDocument/2006/relationships/footer" Target="footer3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hyperlink" Target="http://www.solace.com" TargetMode="External"/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rax/Desktop/Solace-Word-Doc-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C5D3DF85B4E00498F9ACE7689B4D844" ma:contentTypeVersion="6" ma:contentTypeDescription="Create a new document." ma:contentTypeScope="" ma:versionID="7933c99ea6d8c2a6a3bb86b37231004b">
  <xsd:schema xmlns:xsd="http://www.w3.org/2001/XMLSchema" xmlns:xs="http://www.w3.org/2001/XMLSchema" xmlns:p="http://schemas.microsoft.com/office/2006/metadata/properties" xmlns:ns2="9b44c740-9728-4707-9ce5-bd676a9242d4" xmlns:ns3="98585aa6-53cb-4a86-8482-b3f1d797ffe9" targetNamespace="http://schemas.microsoft.com/office/2006/metadata/properties" ma:root="true" ma:fieldsID="e2654b96893b3d53ee652ff36116c7e4" ns2:_="" ns3:_="">
    <xsd:import namespace="9b44c740-9728-4707-9ce5-bd676a9242d4"/>
    <xsd:import namespace="98585aa6-53cb-4a86-8482-b3f1d797ffe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b44c740-9728-4707-9ce5-bd676a9242d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8585aa6-53cb-4a86-8482-b3f1d797ffe9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5018C1D-6334-4AD9-8AF9-931335C7EA83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EC79181-6D17-4A5D-9A38-A489BD7262F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E430EC7D-EB7A-4B8C-8D70-5256D5DC66C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b44c740-9728-4707-9ce5-bd676a9242d4"/>
    <ds:schemaRef ds:uri="98585aa6-53cb-4a86-8482-b3f1d797ffe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09378380-4F9D-DB48-A71C-BE1CA1F496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Solace-Word-Doc-Template.dotx</Template>
  <TotalTime>46</TotalTime>
  <Pages>8</Pages>
  <Words>260</Words>
  <Characters>1483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TECHNICAL INFORMATION NOTE: CLI Scripts</vt:lpstr>
    </vt:vector>
  </TitlesOfParts>
  <Company>Solace Systems Inc</Company>
  <LinksUpToDate>false</LinksUpToDate>
  <CharactersWithSpaces>1740</CharactersWithSpaces>
  <SharedDoc>false</SharedDoc>
  <HLinks>
    <vt:vector size="24" baseType="variant">
      <vt:variant>
        <vt:i4>6488183</vt:i4>
      </vt:variant>
      <vt:variant>
        <vt:i4>6</vt:i4>
      </vt:variant>
      <vt:variant>
        <vt:i4>0</vt:i4>
      </vt:variant>
      <vt:variant>
        <vt:i4>5</vt:i4>
      </vt:variant>
      <vt:variant>
        <vt:lpwstr>http://solacesystems.com/library/disaster-recovery.php</vt:lpwstr>
      </vt:variant>
      <vt:variant>
        <vt:lpwstr/>
      </vt:variant>
      <vt:variant>
        <vt:i4>5963843</vt:i4>
      </vt:variant>
      <vt:variant>
        <vt:i4>3</vt:i4>
      </vt:variant>
      <vt:variant>
        <vt:i4>0</vt:i4>
      </vt:variant>
      <vt:variant>
        <vt:i4>5</vt:i4>
      </vt:variant>
      <vt:variant>
        <vt:lpwstr>http://solacesystems.com/library/guaranteed-messaging.php</vt:lpwstr>
      </vt:variant>
      <vt:variant>
        <vt:lpwstr/>
      </vt:variant>
      <vt:variant>
        <vt:i4>6946942</vt:i4>
      </vt:variant>
      <vt:variant>
        <vt:i4>0</vt:i4>
      </vt:variant>
      <vt:variant>
        <vt:i4>0</vt:i4>
      </vt:variant>
      <vt:variant>
        <vt:i4>5</vt:i4>
      </vt:variant>
      <vt:variant>
        <vt:lpwstr>http://solacesystems.com/products/message-caching/</vt:lpwstr>
      </vt:variant>
      <vt:variant>
        <vt:lpwstr/>
      </vt:variant>
      <vt:variant>
        <vt:i4>5177370</vt:i4>
      </vt:variant>
      <vt:variant>
        <vt:i4>3</vt:i4>
      </vt:variant>
      <vt:variant>
        <vt:i4>0</vt:i4>
      </vt:variant>
      <vt:variant>
        <vt:i4>5</vt:i4>
      </vt:variant>
      <vt:variant>
        <vt:lpwstr>http://www.solacesystems.com/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TECHNICAL INFORMATION NOTE: CLI Scripts</dc:title>
  <dc:creator>Microsoft Office User</dc:creator>
  <cp:lastModifiedBy>Rajiv Xavier</cp:lastModifiedBy>
  <cp:revision>6</cp:revision>
  <cp:lastPrinted>2013-12-18T00:48:00Z</cp:lastPrinted>
  <dcterms:created xsi:type="dcterms:W3CDTF">2019-07-10T03:20:00Z</dcterms:created>
  <dcterms:modified xsi:type="dcterms:W3CDTF">2019-07-10T06:09:00Z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0x010100BC5D3DF85B4E00498F9ACE7689B4D844</vt:lpwstr>
  </property>
</Properties>
</file>